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70E34" w:rsidRPr="00370E34" w:rsidP="003C335F" w14:paraId="7A0622E9" w14:textId="77777777">
      <w:pPr>
        <w:pStyle w:val="Heading7"/>
        <w:ind w:left="0" w:firstLine="0"/>
        <w:rPr>
          <w:rFonts w:ascii="Times New Roman" w:hAnsi="Times New Roman"/>
          <w:bCs/>
          <w:smallCaps w:val="0"/>
          <w:sz w:val="20"/>
        </w:rPr>
      </w:pPr>
      <w:r w:rsidRPr="00370E34">
        <w:rPr>
          <w:rFonts w:ascii="Times New Roman" w:hAnsi="Times New Roman"/>
          <w:bCs/>
          <w:smallCaps w:val="0"/>
          <w:sz w:val="20"/>
        </w:rPr>
        <w:t>Experience Summary:</w:t>
      </w:r>
    </w:p>
    <w:p w:rsidR="005D6D58" w:rsidRPr="003C335F" w:rsidP="003C335F" w14:paraId="58764538" w14:textId="3044568A">
      <w:pPr>
        <w:pStyle w:val="Heading7"/>
        <w:ind w:left="0" w:firstLine="0"/>
        <w:rPr>
          <w:rFonts w:ascii="Times New Roman" w:hAnsi="Times New Roman"/>
          <w:b w:val="0"/>
          <w:smallCaps w:val="0"/>
          <w:sz w:val="20"/>
        </w:rPr>
      </w:pPr>
      <w:r w:rsidRPr="00F93DA2">
        <w:rPr>
          <w:rFonts w:ascii="Times New Roman" w:hAnsi="Times New Roman"/>
          <w:b w:val="0"/>
          <w:smallCap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1238250</wp:posOffset>
                </wp:positionV>
                <wp:extent cx="1829435" cy="8522335"/>
                <wp:effectExtent l="0" t="0" r="0" b="0"/>
                <wp:wrapSquare wrapText="bothSides"/>
                <wp:docPr id="45379039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8522335"/>
                        </a:xfrm>
                        <a:prstGeom prst="flowChartAlternateProcess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8F8" w:rsidRPr="009E2C5C" w:rsidP="00B648F8" w14:textId="77777777">
                            <w:pPr>
                              <w:rPr>
                                <w:rFonts w:ascii="Arial" w:hAnsi="Arial"/>
                                <w:b/>
                                <w:szCs w:val="24"/>
                              </w:rPr>
                            </w:pPr>
                            <w:r w:rsidRPr="009E2C5C">
                              <w:rPr>
                                <w:rFonts w:ascii="Arial" w:hAnsi="Arial"/>
                                <w:b/>
                                <w:szCs w:val="24"/>
                              </w:rPr>
                              <w:t>EXPERIENCE</w:t>
                            </w:r>
                            <w:r w:rsidRPr="009E2C5C">
                              <w:rPr>
                                <w:rFonts w:ascii="Arial" w:hAnsi="Arial"/>
                                <w:b/>
                                <w:szCs w:val="24"/>
                              </w:rPr>
                              <w:br/>
                              <w:t>SNAPSHOT</w:t>
                            </w:r>
                          </w:p>
                          <w:p w:rsidR="00B648F8" w:rsidP="00B648F8" w14:textId="0FD1F13F">
                            <w:pPr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733425" cy="733425"/>
                                  <wp:effectExtent l="0" t="0" r="0" b="0"/>
                                  <wp:docPr id="20540692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0702838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5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48F8" w:rsidP="00B648F8" w14:textId="77777777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:rsidR="00B648F8" w:rsidRPr="00350FFA" w:rsidP="00B648F8" w14:textId="77777777">
                            <w:pPr>
                              <w:pStyle w:val="Heading6"/>
                              <w:spacing w:before="0" w:after="0"/>
                              <w:rPr>
                                <w:smallCaps/>
                              </w:rPr>
                            </w:pPr>
                            <w:r w:rsidRPr="00350FFA">
                              <w:rPr>
                                <w:smallCaps/>
                              </w:rPr>
                              <w:t>Industry</w:t>
                            </w:r>
                          </w:p>
                          <w:p w:rsidR="00284D67" w:rsidRPr="00E730F5" w:rsidP="009E2C5C" w14:textId="77777777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BFSI</w:t>
                            </w:r>
                          </w:p>
                          <w:p w:rsidR="00B648F8" w:rsidRPr="00E730F5" w:rsidP="009E2C5C" w14:textId="77777777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Telecom</w:t>
                            </w:r>
                          </w:p>
                          <w:p w:rsidR="00B648F8" w:rsidRPr="00E730F5" w:rsidP="009E2C5C" w14:textId="77777777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Trading</w:t>
                            </w:r>
                          </w:p>
                          <w:p w:rsidR="00B648F8" w:rsidRPr="00E730F5" w:rsidP="009E2C5C" w14:textId="77777777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Utilities</w:t>
                            </w:r>
                          </w:p>
                          <w:p w:rsidR="007B0122" w:rsidRPr="00E730F5" w:rsidP="009E2C5C" w14:textId="77777777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Life Science</w:t>
                            </w:r>
                          </w:p>
                          <w:p w:rsidR="00835955" w:rsidRPr="00E730F5" w:rsidP="009E2C5C" w14:textId="77777777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Energy</w:t>
                            </w:r>
                          </w:p>
                          <w:p w:rsidR="007A4E56" w:rsidP="00B648F8" w14:textId="77777777">
                            <w:pPr>
                              <w:pStyle w:val="Heading7"/>
                            </w:pPr>
                          </w:p>
                          <w:p w:rsidR="00B648F8" w:rsidRPr="00E730F5" w:rsidP="00B648F8" w14:textId="77777777">
                            <w:pPr>
                              <w:pStyle w:val="Heading7"/>
                              <w:rPr>
                                <w:rFonts w:ascii="Times New Roman" w:hAnsi="Times New Roman"/>
                              </w:rPr>
                            </w:pPr>
                            <w:r w:rsidRPr="00E730F5">
                              <w:rPr>
                                <w:rFonts w:ascii="Times New Roman" w:hAnsi="Times New Roman"/>
                              </w:rPr>
                              <w:t>Technical</w:t>
                            </w:r>
                          </w:p>
                          <w:p w:rsidR="00B648F8" w:rsidRPr="00E730F5" w:rsidP="00B648F8" w14:textId="77777777">
                            <w:pPr>
                              <w:ind w:left="360" w:hanging="360"/>
                              <w:rPr>
                                <w:b/>
                                <w:sz w:val="22"/>
                              </w:rPr>
                            </w:pPr>
                            <w:r w:rsidRPr="00E730F5">
                              <w:rPr>
                                <w:b/>
                                <w:smallCaps/>
                              </w:rPr>
                              <w:t>Specialization</w:t>
                            </w:r>
                          </w:p>
                          <w:p w:rsidR="00B648F8" w:rsidRPr="00E730F5" w:rsidP="009E2C5C" w14:textId="77777777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Business</w:t>
                            </w:r>
                            <w:r w:rsidRPr="00E730F5" w:rsidR="00E730F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to</w:t>
                            </w:r>
                            <w:r w:rsidRPr="00E730F5" w:rsidR="00E730F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Business Solution Design</w:t>
                            </w:r>
                          </w:p>
                          <w:p w:rsidR="00B648F8" w:rsidRPr="00E730F5" w:rsidP="009E2C5C" w14:textId="77777777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Business</w:t>
                            </w:r>
                            <w:r w:rsidRPr="00E730F5" w:rsidR="00E730F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to</w:t>
                            </w:r>
                            <w:r w:rsidRPr="00E730F5" w:rsidR="00E730F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730F5" w:rsidR="0046615A">
                              <w:rPr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onsumer solution design</w:t>
                            </w:r>
                          </w:p>
                          <w:p w:rsidR="00B648F8" w:rsidRPr="00E730F5" w:rsidP="009E2C5C" w14:textId="77777777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spacing w:before="6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Database Design</w:t>
                            </w:r>
                          </w:p>
                          <w:p w:rsidR="007A4E56" w:rsidP="00B648F8" w14:textId="77777777">
                            <w:pPr>
                              <w:pStyle w:val="Heading6"/>
                              <w:spacing w:before="0" w:after="0"/>
                              <w:rPr>
                                <w:rFonts w:ascii="Arial" w:hAnsi="Arial"/>
                                <w:smallCaps/>
                              </w:rPr>
                            </w:pPr>
                          </w:p>
                          <w:p w:rsidR="00B648F8" w:rsidRPr="00E730F5" w:rsidP="00B648F8" w14:textId="77777777">
                            <w:pPr>
                              <w:pStyle w:val="Heading6"/>
                              <w:spacing w:before="0" w:after="0"/>
                              <w:rPr>
                                <w:smallCaps/>
                              </w:rPr>
                            </w:pPr>
                            <w:r w:rsidRPr="00E730F5">
                              <w:rPr>
                                <w:smallCaps/>
                              </w:rPr>
                              <w:t>Certifications</w:t>
                            </w:r>
                          </w:p>
                          <w:p w:rsidR="00B648F8" w:rsidRPr="00E730F5" w:rsidP="00E730F5" w14:textId="77777777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  <w:p w:rsidR="00643993" w:rsidRPr="00E730F5" w:rsidP="00E730F5" w14:textId="77777777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730F5">
                              <w:rPr>
                                <w:b/>
                                <w:sz w:val="22"/>
                                <w:szCs w:val="22"/>
                              </w:rPr>
                              <w:t>Big Data &amp; Hadoop</w:t>
                            </w:r>
                          </w:p>
                          <w:p w:rsidR="007A4E56" w:rsidP="00B648F8" w14:textId="77777777">
                            <w:pPr>
                              <w:pStyle w:val="Heading6"/>
                              <w:rPr>
                                <w:rFonts w:ascii="Arial" w:hAnsi="Arial"/>
                                <w:smallCaps/>
                              </w:rPr>
                            </w:pPr>
                          </w:p>
                          <w:p w:rsidR="00B648F8" w:rsidRPr="00383CFE" w:rsidP="00B648F8" w14:textId="77777777">
                            <w:pPr>
                              <w:pStyle w:val="Heading6"/>
                              <w:rPr>
                                <w:smallCaps/>
                              </w:rPr>
                            </w:pPr>
                            <w:r w:rsidRPr="00383CFE">
                              <w:rPr>
                                <w:smallCaps/>
                              </w:rPr>
                              <w:t>Training</w:t>
                            </w:r>
                          </w:p>
                          <w:p w:rsidR="005C12C5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>AWS, Python</w:t>
                            </w:r>
                          </w:p>
                          <w:p w:rsidR="00543872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>Kafka</w:t>
                            </w:r>
                          </w:p>
                          <w:p w:rsidR="00543872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Micro </w:t>
                            </w:r>
                            <w:r w:rsidRPr="00383CFE" w:rsidR="0038790A">
                              <w:rPr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>ervice</w:t>
                            </w:r>
                          </w:p>
                          <w:p w:rsidR="00543872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>Docker, Kubernetes</w:t>
                            </w:r>
                          </w:p>
                          <w:p w:rsidR="0084149D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>DevOps (CI/CD)</w:t>
                            </w:r>
                          </w:p>
                          <w:p w:rsidR="0084149D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Big </w:t>
                            </w:r>
                            <w:r w:rsidRPr="00383CFE" w:rsidR="00D14B45">
                              <w:rPr>
                                <w:b/>
                                <w:sz w:val="22"/>
                                <w:szCs w:val="22"/>
                              </w:rPr>
                              <w:t>Data</w:t>
                            </w:r>
                            <w:r w:rsidRPr="00383CFE" w:rsidR="00370E34">
                              <w:rPr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 w:rsidR="00383C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>Hadoop</w:t>
                            </w:r>
                            <w:r w:rsidRPr="00383CFE" w:rsidR="00370E34">
                              <w:rPr>
                                <w:b/>
                                <w:sz w:val="22"/>
                                <w:szCs w:val="22"/>
                              </w:rPr>
                              <w:t>, Spark</w:t>
                            </w:r>
                          </w:p>
                          <w:p w:rsidR="00B648F8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GoF &amp; </w:t>
                            </w:r>
                            <w:r w:rsidRPr="00383CFE" w:rsidR="00C256FF">
                              <w:rPr>
                                <w:b/>
                                <w:sz w:val="22"/>
                                <w:szCs w:val="22"/>
                              </w:rPr>
                              <w:t>Cloud</w:t>
                            </w: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Design Patterns</w:t>
                            </w:r>
                          </w:p>
                          <w:p w:rsidR="002D2FC8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>Spring</w:t>
                            </w:r>
                            <w:r w:rsidRPr="00383CFE" w:rsidR="00670200">
                              <w:rPr>
                                <w:b/>
                                <w:sz w:val="22"/>
                                <w:szCs w:val="22"/>
                              </w:rPr>
                              <w:t>, Spring Boot</w:t>
                            </w:r>
                          </w:p>
                          <w:p w:rsidR="00B16A50" w:rsidRPr="00383CFE" w:rsidP="009E2C5C" w14:textId="77777777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180"/>
                                <w:tab w:val="clear" w:pos="36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383C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NoSQL, HBase, </w:t>
                            </w:r>
                            <w:r w:rsidRPr="00383CFE" w:rsidR="0063319D">
                              <w:rPr>
                                <w:b/>
                                <w:sz w:val="22"/>
                                <w:szCs w:val="22"/>
                              </w:rPr>
                              <w:t>Cassandra, RedShift</w:t>
                            </w:r>
                          </w:p>
                          <w:p w:rsidR="00EC4A15" w:rsidRPr="00B608B7" w:rsidP="00B608B7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5" type="#_x0000_t176" style="width:144.05pt;height:671.05pt;margin-top:97.5pt;margin-left:-7.05pt;mso-height-percent:0;mso-height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0288" o:allowincell="f" fillcolor="silver" stroked="f">
                <v:textbox>
                  <w:txbxContent>
                    <w:p w:rsidR="00B648F8" w:rsidRPr="009E2C5C" w:rsidP="00B648F8" w14:paraId="3CE1AB7B" w14:textId="77777777">
                      <w:pPr>
                        <w:rPr>
                          <w:rFonts w:ascii="Arial" w:hAnsi="Arial"/>
                          <w:b/>
                          <w:szCs w:val="24"/>
                        </w:rPr>
                      </w:pPr>
                      <w:r w:rsidRPr="009E2C5C">
                        <w:rPr>
                          <w:rFonts w:ascii="Arial" w:hAnsi="Arial"/>
                          <w:b/>
                          <w:szCs w:val="24"/>
                        </w:rPr>
                        <w:t>EXPERIENCE</w:t>
                      </w:r>
                      <w:r w:rsidRPr="009E2C5C">
                        <w:rPr>
                          <w:rFonts w:ascii="Arial" w:hAnsi="Arial"/>
                          <w:b/>
                          <w:szCs w:val="24"/>
                        </w:rPr>
                        <w:br/>
                        <w:t>SNAPSHOT</w:t>
                      </w:r>
                    </w:p>
                    <w:p w:rsidR="00B648F8" w:rsidP="00B648F8" w14:paraId="387C734A" w14:textId="0FD1F13F">
                      <w:pPr>
                        <w:rPr>
                          <w:rFonts w:ascii="Arial" w:hAnsi="Arial"/>
                          <w:b/>
                          <w:sz w:val="28"/>
                        </w:rPr>
                      </w:pPr>
                      <w:drawing>
                        <wp:inline distT="0" distB="0" distL="0" distR="0">
                          <wp:extent cx="733425" cy="73342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6713648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5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B648F8" w:rsidP="00B648F8" w14:paraId="195F9D0D" w14:textId="77777777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:rsidR="00B648F8" w:rsidRPr="00350FFA" w:rsidP="00B648F8" w14:paraId="0418B3EC" w14:textId="77777777">
                      <w:pPr>
                        <w:pStyle w:val="Heading6"/>
                        <w:spacing w:before="0" w:after="0"/>
                        <w:rPr>
                          <w:smallCaps/>
                        </w:rPr>
                      </w:pPr>
                      <w:r w:rsidRPr="00350FFA">
                        <w:rPr>
                          <w:smallCaps/>
                        </w:rPr>
                        <w:t>Industry</w:t>
                      </w:r>
                    </w:p>
                    <w:p w:rsidR="00284D67" w:rsidRPr="00E730F5" w:rsidP="009E2C5C" w14:paraId="42BB210D" w14:textId="77777777">
                      <w:pPr>
                        <w:numPr>
                          <w:ilvl w:val="0"/>
                          <w:numId w:val="17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BFSI</w:t>
                      </w:r>
                    </w:p>
                    <w:p w:rsidR="00B648F8" w:rsidRPr="00E730F5" w:rsidP="009E2C5C" w14:paraId="1FEFD208" w14:textId="77777777">
                      <w:pPr>
                        <w:numPr>
                          <w:ilvl w:val="0"/>
                          <w:numId w:val="17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Telecom</w:t>
                      </w:r>
                    </w:p>
                    <w:p w:rsidR="00B648F8" w:rsidRPr="00E730F5" w:rsidP="009E2C5C" w14:paraId="4E593C5F" w14:textId="77777777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Trading</w:t>
                      </w:r>
                    </w:p>
                    <w:p w:rsidR="00B648F8" w:rsidRPr="00E730F5" w:rsidP="009E2C5C" w14:paraId="506DDC95" w14:textId="77777777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Utilities</w:t>
                      </w:r>
                    </w:p>
                    <w:p w:rsidR="007B0122" w:rsidRPr="00E730F5" w:rsidP="009E2C5C" w14:paraId="21B41254" w14:textId="77777777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Life Science</w:t>
                      </w:r>
                    </w:p>
                    <w:p w:rsidR="00835955" w:rsidRPr="00E730F5" w:rsidP="009E2C5C" w14:paraId="142FDDF6" w14:textId="77777777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Energy</w:t>
                      </w:r>
                    </w:p>
                    <w:p w:rsidR="007A4E56" w:rsidP="00B648F8" w14:paraId="0B62D7C0" w14:textId="77777777">
                      <w:pPr>
                        <w:pStyle w:val="Heading7"/>
                      </w:pPr>
                    </w:p>
                    <w:p w:rsidR="00B648F8" w:rsidRPr="00E730F5" w:rsidP="00B648F8" w14:paraId="69FB88C2" w14:textId="77777777">
                      <w:pPr>
                        <w:pStyle w:val="Heading7"/>
                        <w:rPr>
                          <w:rFonts w:ascii="Times New Roman" w:hAnsi="Times New Roman"/>
                        </w:rPr>
                      </w:pPr>
                      <w:r w:rsidRPr="00E730F5">
                        <w:rPr>
                          <w:rFonts w:ascii="Times New Roman" w:hAnsi="Times New Roman"/>
                        </w:rPr>
                        <w:t>Technical</w:t>
                      </w:r>
                    </w:p>
                    <w:p w:rsidR="00B648F8" w:rsidRPr="00E730F5" w:rsidP="00B648F8" w14:paraId="71BA7A87" w14:textId="77777777">
                      <w:pPr>
                        <w:ind w:left="360" w:hanging="360"/>
                        <w:rPr>
                          <w:b/>
                          <w:sz w:val="22"/>
                        </w:rPr>
                      </w:pPr>
                      <w:r w:rsidRPr="00E730F5">
                        <w:rPr>
                          <w:b/>
                          <w:smallCaps/>
                        </w:rPr>
                        <w:t>Specialization</w:t>
                      </w:r>
                    </w:p>
                    <w:p w:rsidR="00B648F8" w:rsidRPr="00E730F5" w:rsidP="009E2C5C" w14:paraId="19FB7725" w14:textId="77777777">
                      <w:pPr>
                        <w:numPr>
                          <w:ilvl w:val="0"/>
                          <w:numId w:val="16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Business</w:t>
                      </w:r>
                      <w:r w:rsidRPr="00E730F5" w:rsidR="00E730F5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730F5">
                        <w:rPr>
                          <w:b/>
                          <w:sz w:val="22"/>
                          <w:szCs w:val="22"/>
                        </w:rPr>
                        <w:t>to</w:t>
                      </w:r>
                      <w:r w:rsidRPr="00E730F5" w:rsidR="00E730F5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730F5">
                        <w:rPr>
                          <w:b/>
                          <w:sz w:val="22"/>
                          <w:szCs w:val="22"/>
                        </w:rPr>
                        <w:t>Business Solution Design</w:t>
                      </w:r>
                    </w:p>
                    <w:p w:rsidR="00B648F8" w:rsidRPr="00E730F5" w:rsidP="009E2C5C" w14:paraId="5F1681B5" w14:textId="77777777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Business</w:t>
                      </w:r>
                      <w:r w:rsidRPr="00E730F5" w:rsidR="00E730F5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730F5">
                        <w:rPr>
                          <w:b/>
                          <w:sz w:val="22"/>
                          <w:szCs w:val="22"/>
                        </w:rPr>
                        <w:t>to</w:t>
                      </w:r>
                      <w:r w:rsidRPr="00E730F5" w:rsidR="00E730F5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730F5" w:rsidR="0046615A">
                        <w:rPr>
                          <w:b/>
                          <w:sz w:val="22"/>
                          <w:szCs w:val="22"/>
                        </w:rPr>
                        <w:t>C</w:t>
                      </w:r>
                      <w:r w:rsidRPr="00E730F5">
                        <w:rPr>
                          <w:b/>
                          <w:sz w:val="22"/>
                          <w:szCs w:val="22"/>
                        </w:rPr>
                        <w:t>onsumer solution design</w:t>
                      </w:r>
                    </w:p>
                    <w:p w:rsidR="00B648F8" w:rsidRPr="00E730F5" w:rsidP="009E2C5C" w14:paraId="7D7AF097" w14:textId="77777777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180"/>
                          <w:tab w:val="clear" w:pos="360"/>
                        </w:tabs>
                        <w:spacing w:before="60"/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Database Design</w:t>
                      </w:r>
                    </w:p>
                    <w:p w:rsidR="007A4E56" w:rsidP="00B648F8" w14:paraId="706CCA03" w14:textId="77777777">
                      <w:pPr>
                        <w:pStyle w:val="Heading6"/>
                        <w:spacing w:before="0" w:after="0"/>
                        <w:rPr>
                          <w:rFonts w:ascii="Arial" w:hAnsi="Arial"/>
                          <w:smallCaps/>
                        </w:rPr>
                      </w:pPr>
                    </w:p>
                    <w:p w:rsidR="00B648F8" w:rsidRPr="00E730F5" w:rsidP="00B648F8" w14:paraId="188ECA5B" w14:textId="77777777">
                      <w:pPr>
                        <w:pStyle w:val="Heading6"/>
                        <w:spacing w:before="0" w:after="0"/>
                        <w:rPr>
                          <w:smallCaps/>
                        </w:rPr>
                      </w:pPr>
                      <w:r w:rsidRPr="00E730F5">
                        <w:rPr>
                          <w:smallCaps/>
                        </w:rPr>
                        <w:t>Certifications</w:t>
                      </w:r>
                    </w:p>
                    <w:p w:rsidR="00B648F8" w:rsidRPr="00E730F5" w:rsidP="00E730F5" w14:paraId="38F5C2E0" w14:textId="77777777">
                      <w:pPr>
                        <w:numPr>
                          <w:ilvl w:val="0"/>
                          <w:numId w:val="15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Java</w:t>
                      </w:r>
                    </w:p>
                    <w:p w:rsidR="00643993" w:rsidRPr="00E730F5" w:rsidP="00E730F5" w14:paraId="4741DF98" w14:textId="77777777">
                      <w:pPr>
                        <w:numPr>
                          <w:ilvl w:val="0"/>
                          <w:numId w:val="15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E730F5">
                        <w:rPr>
                          <w:b/>
                          <w:sz w:val="22"/>
                          <w:szCs w:val="22"/>
                        </w:rPr>
                        <w:t>Big Data &amp; Hadoop</w:t>
                      </w:r>
                    </w:p>
                    <w:p w:rsidR="007A4E56" w:rsidP="00B648F8" w14:paraId="452BAA5A" w14:textId="77777777">
                      <w:pPr>
                        <w:pStyle w:val="Heading6"/>
                        <w:rPr>
                          <w:rFonts w:ascii="Arial" w:hAnsi="Arial"/>
                          <w:smallCaps/>
                        </w:rPr>
                      </w:pPr>
                    </w:p>
                    <w:p w:rsidR="00B648F8" w:rsidRPr="00383CFE" w:rsidP="00B648F8" w14:paraId="37331A42" w14:textId="77777777">
                      <w:pPr>
                        <w:pStyle w:val="Heading6"/>
                        <w:rPr>
                          <w:smallCaps/>
                        </w:rPr>
                      </w:pPr>
                      <w:r w:rsidRPr="00383CFE">
                        <w:rPr>
                          <w:smallCaps/>
                        </w:rPr>
                        <w:t>Training</w:t>
                      </w:r>
                    </w:p>
                    <w:p w:rsidR="005C12C5" w:rsidRPr="00383CFE" w:rsidP="009E2C5C" w14:paraId="3E832E78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>AWS, Python</w:t>
                      </w:r>
                    </w:p>
                    <w:p w:rsidR="00543872" w:rsidRPr="00383CFE" w:rsidP="009E2C5C" w14:paraId="499A78ED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>Kafka</w:t>
                      </w:r>
                    </w:p>
                    <w:p w:rsidR="00543872" w:rsidRPr="00383CFE" w:rsidP="009E2C5C" w14:paraId="461DF2F1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 xml:space="preserve">Micro </w:t>
                      </w:r>
                      <w:r w:rsidRPr="00383CFE" w:rsidR="0038790A">
                        <w:rPr>
                          <w:b/>
                          <w:sz w:val="22"/>
                          <w:szCs w:val="22"/>
                        </w:rPr>
                        <w:t>S</w:t>
                      </w:r>
                      <w:r w:rsidRPr="00383CFE">
                        <w:rPr>
                          <w:b/>
                          <w:sz w:val="22"/>
                          <w:szCs w:val="22"/>
                        </w:rPr>
                        <w:t>ervice</w:t>
                      </w:r>
                    </w:p>
                    <w:p w:rsidR="00543872" w:rsidRPr="00383CFE" w:rsidP="009E2C5C" w14:paraId="05FDCF09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>Docker, Kubernetes</w:t>
                      </w:r>
                    </w:p>
                    <w:p w:rsidR="0084149D" w:rsidRPr="00383CFE" w:rsidP="009E2C5C" w14:paraId="74FC4AAF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>DevOps (CI/CD)</w:t>
                      </w:r>
                    </w:p>
                    <w:p w:rsidR="0084149D" w:rsidRPr="00383CFE" w:rsidP="009E2C5C" w14:paraId="0DCA012E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 xml:space="preserve">Big </w:t>
                      </w:r>
                      <w:r w:rsidRPr="00383CFE" w:rsidR="00D14B45">
                        <w:rPr>
                          <w:b/>
                          <w:sz w:val="22"/>
                          <w:szCs w:val="22"/>
                        </w:rPr>
                        <w:t>Data</w:t>
                      </w:r>
                      <w:r w:rsidRPr="00383CFE" w:rsidR="00370E34">
                        <w:rPr>
                          <w:b/>
                          <w:sz w:val="22"/>
                          <w:szCs w:val="22"/>
                        </w:rPr>
                        <w:t>,</w:t>
                      </w:r>
                      <w:r w:rsidR="00383CFE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383CFE">
                        <w:rPr>
                          <w:b/>
                          <w:sz w:val="22"/>
                          <w:szCs w:val="22"/>
                        </w:rPr>
                        <w:t>Hadoop</w:t>
                      </w:r>
                      <w:r w:rsidRPr="00383CFE" w:rsidR="00370E34">
                        <w:rPr>
                          <w:b/>
                          <w:sz w:val="22"/>
                          <w:szCs w:val="22"/>
                        </w:rPr>
                        <w:t>, Spark</w:t>
                      </w:r>
                    </w:p>
                    <w:p w:rsidR="00B648F8" w:rsidRPr="00383CFE" w:rsidP="009E2C5C" w14:paraId="199C00E1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 xml:space="preserve">GoF &amp; </w:t>
                      </w:r>
                      <w:r w:rsidRPr="00383CFE" w:rsidR="00C256FF">
                        <w:rPr>
                          <w:b/>
                          <w:sz w:val="22"/>
                          <w:szCs w:val="22"/>
                        </w:rPr>
                        <w:t>Cloud</w:t>
                      </w:r>
                      <w:r w:rsidRPr="00383CFE">
                        <w:rPr>
                          <w:b/>
                          <w:sz w:val="22"/>
                          <w:szCs w:val="22"/>
                        </w:rPr>
                        <w:t xml:space="preserve"> Design Patterns</w:t>
                      </w:r>
                    </w:p>
                    <w:p w:rsidR="002D2FC8" w:rsidRPr="00383CFE" w:rsidP="009E2C5C" w14:paraId="10DA6FF0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>Spring</w:t>
                      </w:r>
                      <w:r w:rsidRPr="00383CFE" w:rsidR="00670200">
                        <w:rPr>
                          <w:b/>
                          <w:sz w:val="22"/>
                          <w:szCs w:val="22"/>
                        </w:rPr>
                        <w:t>, Spring Boot</w:t>
                      </w:r>
                    </w:p>
                    <w:p w:rsidR="00B16A50" w:rsidRPr="00383CFE" w:rsidP="009E2C5C" w14:paraId="27050682" w14:textId="77777777">
                      <w:pPr>
                        <w:numPr>
                          <w:ilvl w:val="0"/>
                          <w:numId w:val="14"/>
                        </w:numPr>
                        <w:tabs>
                          <w:tab w:val="num" w:pos="180"/>
                          <w:tab w:val="clear" w:pos="36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 w:rsidRPr="00383CFE">
                        <w:rPr>
                          <w:b/>
                          <w:sz w:val="22"/>
                          <w:szCs w:val="22"/>
                        </w:rPr>
                        <w:t xml:space="preserve">NoSQL, HBase, </w:t>
                      </w:r>
                      <w:r w:rsidRPr="00383CFE" w:rsidR="0063319D">
                        <w:rPr>
                          <w:b/>
                          <w:sz w:val="22"/>
                          <w:szCs w:val="22"/>
                        </w:rPr>
                        <w:t>Cassandra, RedShift</w:t>
                      </w:r>
                    </w:p>
                    <w:p w:rsidR="00EC4A15" w:rsidRPr="00B608B7" w:rsidP="00B608B7" w14:paraId="06D7652C" w14:textId="77777777"/>
                  </w:txbxContent>
                </v:textbox>
                <w10:wrap type="square"/>
                <w10:anchorlock/>
              </v:shape>
            </w:pict>
          </mc:Fallback>
        </mc:AlternateContent>
      </w:r>
      <w:r w:rsidRPr="003C335F" w:rsidR="000D7ABA">
        <w:rPr>
          <w:rFonts w:ascii="Times New Roman" w:hAnsi="Times New Roman"/>
          <w:b w:val="0"/>
          <w:smallCaps w:val="0"/>
          <w:sz w:val="20"/>
        </w:rPr>
        <w:t>Experienced professional with 1</w:t>
      </w:r>
      <w:r w:rsidRPr="003C335F" w:rsidR="00EB557F">
        <w:rPr>
          <w:rFonts w:ascii="Times New Roman" w:hAnsi="Times New Roman"/>
          <w:b w:val="0"/>
          <w:smallCaps w:val="0"/>
          <w:sz w:val="20"/>
        </w:rPr>
        <w:t>8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 xml:space="preserve"> years in the </w:t>
      </w:r>
      <w:r w:rsidRPr="009D7779" w:rsidR="00981065">
        <w:rPr>
          <w:rFonts w:ascii="Times New Roman" w:hAnsi="Times New Roman"/>
          <w:b w:val="0"/>
          <w:smallCaps w:val="0"/>
          <w:sz w:val="20"/>
        </w:rPr>
        <w:t>I</w:t>
      </w:r>
      <w:r w:rsidRPr="009D7779" w:rsidR="005D6D58">
        <w:rPr>
          <w:rFonts w:ascii="Times New Roman" w:hAnsi="Times New Roman"/>
          <w:b w:val="0"/>
          <w:smallCaps w:val="0"/>
          <w:sz w:val="20"/>
        </w:rPr>
        <w:t xml:space="preserve">nformation </w:t>
      </w:r>
      <w:r w:rsidRPr="009D7779" w:rsidR="00981065">
        <w:rPr>
          <w:rFonts w:ascii="Times New Roman" w:hAnsi="Times New Roman"/>
          <w:b w:val="0"/>
          <w:smallCaps w:val="0"/>
          <w:sz w:val="20"/>
        </w:rPr>
        <w:t>T</w:t>
      </w:r>
      <w:r w:rsidRPr="009D7779" w:rsidR="005D6D58">
        <w:rPr>
          <w:rFonts w:ascii="Times New Roman" w:hAnsi="Times New Roman"/>
          <w:b w:val="0"/>
          <w:smallCaps w:val="0"/>
          <w:sz w:val="20"/>
        </w:rPr>
        <w:t>echnology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 xml:space="preserve"> </w:t>
      </w:r>
      <w:r w:rsidRPr="00221F56" w:rsidR="005B2427">
        <w:rPr>
          <w:rFonts w:ascii="Times New Roman" w:hAnsi="Times New Roman"/>
          <w:b w:val="0"/>
          <w:smallCaps w:val="0"/>
          <w:sz w:val="20"/>
        </w:rPr>
        <w:t>p</w:t>
      </w:r>
      <w:r w:rsidRPr="00221F56" w:rsidR="005D6D58">
        <w:rPr>
          <w:rFonts w:ascii="Times New Roman" w:hAnsi="Times New Roman"/>
          <w:b w:val="0"/>
          <w:smallCaps w:val="0"/>
          <w:sz w:val="20"/>
        </w:rPr>
        <w:t>roviding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 xml:space="preserve"> </w:t>
      </w:r>
      <w:r w:rsidRPr="00E859EF" w:rsidR="00EC4D8E">
        <w:rPr>
          <w:rFonts w:ascii="Times New Roman" w:hAnsi="Times New Roman"/>
          <w:bCs/>
          <w:smallCaps w:val="0"/>
          <w:sz w:val="20"/>
        </w:rPr>
        <w:t xml:space="preserve">End to End </w:t>
      </w:r>
      <w:r w:rsidRPr="00E859EF" w:rsidR="00E859EF">
        <w:rPr>
          <w:rFonts w:ascii="Times New Roman" w:hAnsi="Times New Roman"/>
          <w:bCs/>
          <w:smallCaps w:val="0"/>
          <w:sz w:val="20"/>
        </w:rPr>
        <w:t>S</w:t>
      </w:r>
      <w:r w:rsidRPr="00E859EF" w:rsidR="00EC4D8E">
        <w:rPr>
          <w:rFonts w:ascii="Times New Roman" w:hAnsi="Times New Roman"/>
          <w:bCs/>
          <w:smallCaps w:val="0"/>
          <w:sz w:val="20"/>
        </w:rPr>
        <w:t>olution</w:t>
      </w:r>
      <w:r w:rsidR="009D7779">
        <w:rPr>
          <w:rFonts w:ascii="Times New Roman" w:hAnsi="Times New Roman"/>
          <w:bCs/>
          <w:smallCaps w:val="0"/>
          <w:sz w:val="20"/>
        </w:rPr>
        <w:t>,</w:t>
      </w:r>
      <w:r w:rsidRPr="003C335F" w:rsidR="00EC4D8E">
        <w:rPr>
          <w:rFonts w:ascii="Times New Roman" w:hAnsi="Times New Roman"/>
          <w:b w:val="0"/>
          <w:smallCaps w:val="0"/>
          <w:sz w:val="20"/>
        </w:rPr>
        <w:t xml:space="preserve"> </w:t>
      </w:r>
      <w:r w:rsidRPr="00E859EF" w:rsidR="00436C38">
        <w:rPr>
          <w:rFonts w:ascii="Times New Roman" w:hAnsi="Times New Roman"/>
          <w:bCs/>
          <w:smallCaps w:val="0"/>
          <w:sz w:val="20"/>
        </w:rPr>
        <w:t>A</w:t>
      </w:r>
      <w:r w:rsidRPr="00E859EF" w:rsidR="005D6D58">
        <w:rPr>
          <w:rFonts w:ascii="Times New Roman" w:hAnsi="Times New Roman"/>
          <w:bCs/>
          <w:smallCaps w:val="0"/>
          <w:sz w:val="20"/>
        </w:rPr>
        <w:t>rchitecture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 xml:space="preserve">, </w:t>
      </w:r>
      <w:r w:rsidRPr="00E859EF" w:rsidR="00BD5B59">
        <w:rPr>
          <w:rFonts w:ascii="Times New Roman" w:hAnsi="Times New Roman"/>
          <w:bCs/>
          <w:smallCaps w:val="0"/>
          <w:sz w:val="20"/>
        </w:rPr>
        <w:t>P</w:t>
      </w:r>
      <w:r w:rsidRPr="00E859EF" w:rsidR="005D6D58">
        <w:rPr>
          <w:rFonts w:ascii="Times New Roman" w:hAnsi="Times New Roman"/>
          <w:bCs/>
          <w:smallCaps w:val="0"/>
          <w:sz w:val="20"/>
        </w:rPr>
        <w:t xml:space="preserve">roject </w:t>
      </w:r>
      <w:r w:rsidRPr="00E859EF" w:rsidR="00BD5B59">
        <w:rPr>
          <w:rFonts w:ascii="Times New Roman" w:hAnsi="Times New Roman"/>
          <w:bCs/>
          <w:smallCaps w:val="0"/>
          <w:sz w:val="20"/>
        </w:rPr>
        <w:t>M</w:t>
      </w:r>
      <w:r w:rsidRPr="00E859EF" w:rsidR="005D6D58">
        <w:rPr>
          <w:rFonts w:ascii="Times New Roman" w:hAnsi="Times New Roman"/>
          <w:bCs/>
          <w:smallCaps w:val="0"/>
          <w:sz w:val="20"/>
        </w:rPr>
        <w:t>anagement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 xml:space="preserve">, </w:t>
      </w:r>
      <w:r w:rsidRPr="00E859EF" w:rsidR="00BD5B59">
        <w:rPr>
          <w:rFonts w:ascii="Times New Roman" w:hAnsi="Times New Roman"/>
          <w:bCs/>
          <w:smallCaps w:val="0"/>
          <w:sz w:val="20"/>
        </w:rPr>
        <w:t>A</w:t>
      </w:r>
      <w:r w:rsidRPr="00E859EF" w:rsidR="005D6D58">
        <w:rPr>
          <w:rFonts w:ascii="Times New Roman" w:hAnsi="Times New Roman"/>
          <w:bCs/>
          <w:smallCaps w:val="0"/>
          <w:sz w:val="20"/>
        </w:rPr>
        <w:t>ccount management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 xml:space="preserve">, </w:t>
      </w:r>
      <w:r w:rsidRPr="009D7779" w:rsidR="00EC4D8E">
        <w:rPr>
          <w:rFonts w:ascii="Times New Roman" w:hAnsi="Times New Roman"/>
          <w:bCs/>
          <w:smallCaps w:val="0"/>
          <w:sz w:val="20"/>
        </w:rPr>
        <w:t>Development</w:t>
      </w:r>
      <w:r w:rsidRPr="003C335F" w:rsidR="00EC4D8E">
        <w:rPr>
          <w:rFonts w:ascii="Times New Roman" w:hAnsi="Times New Roman"/>
          <w:b w:val="0"/>
          <w:smallCaps w:val="0"/>
          <w:sz w:val="20"/>
        </w:rPr>
        <w:t xml:space="preserve">, </w:t>
      </w:r>
      <w:r w:rsidRPr="009D7779" w:rsidR="00EC4D8E">
        <w:rPr>
          <w:rFonts w:ascii="Times New Roman" w:hAnsi="Times New Roman"/>
          <w:bCs/>
          <w:smallCaps w:val="0"/>
          <w:sz w:val="20"/>
        </w:rPr>
        <w:t>Implementing</w:t>
      </w:r>
      <w:r w:rsidRPr="009D7779" w:rsidR="005D6D58">
        <w:rPr>
          <w:rFonts w:ascii="Times New Roman" w:hAnsi="Times New Roman"/>
          <w:bCs/>
          <w:smallCaps w:val="0"/>
          <w:sz w:val="20"/>
        </w:rPr>
        <w:t xml:space="preserve"> </w:t>
      </w:r>
      <w:r w:rsidRPr="009D7779" w:rsidR="00BD5B59">
        <w:rPr>
          <w:rFonts w:ascii="Times New Roman" w:hAnsi="Times New Roman"/>
          <w:bCs/>
          <w:smallCaps w:val="0"/>
          <w:sz w:val="20"/>
        </w:rPr>
        <w:t>B</w:t>
      </w:r>
      <w:r w:rsidRPr="009D7779" w:rsidR="005D6D58">
        <w:rPr>
          <w:rFonts w:ascii="Times New Roman" w:hAnsi="Times New Roman"/>
          <w:bCs/>
          <w:smallCaps w:val="0"/>
          <w:sz w:val="20"/>
        </w:rPr>
        <w:t xml:space="preserve">usiness </w:t>
      </w:r>
      <w:r w:rsidRPr="009D7779" w:rsidR="00BD5B59">
        <w:rPr>
          <w:rFonts w:ascii="Times New Roman" w:hAnsi="Times New Roman"/>
          <w:bCs/>
          <w:smallCaps w:val="0"/>
          <w:sz w:val="20"/>
        </w:rPr>
        <w:t>T</w:t>
      </w:r>
      <w:r w:rsidRPr="009D7779" w:rsidR="005D6D58">
        <w:rPr>
          <w:rFonts w:ascii="Times New Roman" w:hAnsi="Times New Roman"/>
          <w:bCs/>
          <w:smallCaps w:val="0"/>
          <w:sz w:val="20"/>
        </w:rPr>
        <w:t>echnology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 xml:space="preserve"> using the </w:t>
      </w:r>
      <w:r w:rsidRPr="009D7779" w:rsidR="005D6D58">
        <w:rPr>
          <w:rFonts w:ascii="Times New Roman" w:hAnsi="Times New Roman"/>
          <w:bCs/>
          <w:smallCaps w:val="0"/>
          <w:sz w:val="20"/>
        </w:rPr>
        <w:t>Agile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 xml:space="preserve"> and </w:t>
      </w:r>
      <w:r w:rsidRPr="009D7779" w:rsidR="005D6D58">
        <w:rPr>
          <w:rFonts w:ascii="Times New Roman" w:hAnsi="Times New Roman"/>
          <w:bCs/>
          <w:smallCaps w:val="0"/>
          <w:sz w:val="20"/>
        </w:rPr>
        <w:t>Scrum</w:t>
      </w:r>
      <w:r w:rsidR="00171816">
        <w:rPr>
          <w:rFonts w:ascii="Times New Roman" w:hAnsi="Times New Roman"/>
          <w:bCs/>
          <w:smallCaps w:val="0"/>
          <w:sz w:val="20"/>
        </w:rPr>
        <w:t xml:space="preserve"> Methodology</w:t>
      </w:r>
      <w:r w:rsidRPr="003C335F" w:rsidR="005D6D58">
        <w:rPr>
          <w:rFonts w:ascii="Times New Roman" w:hAnsi="Times New Roman"/>
          <w:b w:val="0"/>
          <w:smallCaps w:val="0"/>
          <w:sz w:val="20"/>
        </w:rPr>
        <w:t>.</w:t>
      </w:r>
    </w:p>
    <w:p w:rsidR="00816F16" w:rsidP="00816F16" w14:paraId="4C4A69DB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>
        <w:rPr>
          <w:sz w:val="20"/>
        </w:rPr>
        <w:t>Subject matter expert (SME) in</w:t>
      </w:r>
      <w:r w:rsidRPr="005012B2">
        <w:rPr>
          <w:sz w:val="20"/>
        </w:rPr>
        <w:t xml:space="preserve"> </w:t>
      </w:r>
      <w:r w:rsidRPr="00383CFE" w:rsidR="00383CFE">
        <w:rPr>
          <w:b/>
          <w:bCs/>
          <w:sz w:val="20"/>
        </w:rPr>
        <w:t>Edge Computing</w:t>
      </w:r>
      <w:r w:rsidR="00383CFE">
        <w:rPr>
          <w:sz w:val="20"/>
        </w:rPr>
        <w:t xml:space="preserve">, </w:t>
      </w:r>
      <w:r w:rsidRPr="00CA0F22">
        <w:rPr>
          <w:b/>
          <w:bCs/>
          <w:sz w:val="20"/>
        </w:rPr>
        <w:t>Distributed System</w:t>
      </w:r>
      <w:r>
        <w:rPr>
          <w:sz w:val="20"/>
        </w:rPr>
        <w:t xml:space="preserve">, </w:t>
      </w:r>
      <w:r>
        <w:rPr>
          <w:b/>
          <w:sz w:val="20"/>
        </w:rPr>
        <w:t>S</w:t>
      </w:r>
      <w:r w:rsidRPr="00AA1E6B">
        <w:rPr>
          <w:b/>
          <w:sz w:val="20"/>
        </w:rPr>
        <w:t>ecurity</w:t>
      </w:r>
      <w:r w:rsidRPr="005012B2">
        <w:rPr>
          <w:sz w:val="20"/>
        </w:rPr>
        <w:t xml:space="preserve">, </w:t>
      </w:r>
      <w:r>
        <w:rPr>
          <w:b/>
          <w:sz w:val="20"/>
        </w:rPr>
        <w:t>S</w:t>
      </w:r>
      <w:r w:rsidRPr="00AA1E6B">
        <w:rPr>
          <w:b/>
          <w:sz w:val="20"/>
        </w:rPr>
        <w:t>calability</w:t>
      </w:r>
      <w:r w:rsidRPr="005012B2">
        <w:rPr>
          <w:sz w:val="20"/>
        </w:rPr>
        <w:t xml:space="preserve">, </w:t>
      </w:r>
      <w:r>
        <w:rPr>
          <w:b/>
          <w:sz w:val="20"/>
        </w:rPr>
        <w:t>R</w:t>
      </w:r>
      <w:r w:rsidRPr="00AA1E6B">
        <w:rPr>
          <w:b/>
          <w:sz w:val="20"/>
        </w:rPr>
        <w:t>eliability</w:t>
      </w:r>
      <w:r w:rsidRPr="005012B2">
        <w:rPr>
          <w:sz w:val="20"/>
        </w:rPr>
        <w:t xml:space="preserve">, </w:t>
      </w:r>
      <w:r>
        <w:rPr>
          <w:b/>
          <w:sz w:val="20"/>
        </w:rPr>
        <w:t>O</w:t>
      </w:r>
      <w:r w:rsidRPr="00AA1E6B">
        <w:rPr>
          <w:b/>
          <w:sz w:val="20"/>
        </w:rPr>
        <w:t>ptimization</w:t>
      </w:r>
      <w:r w:rsidRPr="00AA1E6B">
        <w:rPr>
          <w:sz w:val="20"/>
        </w:rPr>
        <w:t xml:space="preserve"> </w:t>
      </w:r>
      <w:r w:rsidRPr="005012B2">
        <w:rPr>
          <w:sz w:val="20"/>
        </w:rPr>
        <w:t xml:space="preserve">and </w:t>
      </w:r>
      <w:r>
        <w:rPr>
          <w:b/>
          <w:sz w:val="20"/>
        </w:rPr>
        <w:t>P</w:t>
      </w:r>
      <w:r w:rsidRPr="00AA1E6B">
        <w:rPr>
          <w:b/>
          <w:sz w:val="20"/>
        </w:rPr>
        <w:t>erformance</w:t>
      </w:r>
      <w:r>
        <w:rPr>
          <w:sz w:val="20"/>
        </w:rPr>
        <w:t>.</w:t>
      </w:r>
    </w:p>
    <w:p w:rsidR="00705B9D" w:rsidP="00E45304" w14:paraId="5DCBE1B4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>
        <w:rPr>
          <w:sz w:val="20"/>
        </w:rPr>
        <w:t xml:space="preserve">Subject matter expert (SME) in </w:t>
      </w:r>
      <w:r w:rsidRPr="00AE6407">
        <w:rPr>
          <w:b/>
          <w:bCs/>
          <w:sz w:val="20"/>
        </w:rPr>
        <w:t>Kafka Core</w:t>
      </w:r>
      <w:r w:rsidRPr="00E45304">
        <w:rPr>
          <w:sz w:val="20"/>
        </w:rPr>
        <w:t>,</w:t>
      </w:r>
      <w:r>
        <w:rPr>
          <w:sz w:val="20"/>
        </w:rPr>
        <w:t xml:space="preserve"> </w:t>
      </w:r>
      <w:r w:rsidRPr="00AE6407">
        <w:rPr>
          <w:b/>
          <w:bCs/>
          <w:sz w:val="20"/>
        </w:rPr>
        <w:t>Kafka Stream</w:t>
      </w:r>
      <w:r>
        <w:rPr>
          <w:sz w:val="20"/>
        </w:rPr>
        <w:t xml:space="preserve">, </w:t>
      </w:r>
      <w:r w:rsidRPr="00AE6407">
        <w:rPr>
          <w:b/>
          <w:bCs/>
          <w:sz w:val="20"/>
        </w:rPr>
        <w:t>Kafka Connect</w:t>
      </w:r>
      <w:r>
        <w:rPr>
          <w:sz w:val="20"/>
        </w:rPr>
        <w:t xml:space="preserve">, </w:t>
      </w:r>
      <w:r w:rsidRPr="00AE6407">
        <w:rPr>
          <w:b/>
          <w:bCs/>
          <w:sz w:val="20"/>
        </w:rPr>
        <w:t>Kafka KSQL</w:t>
      </w:r>
      <w:r>
        <w:rPr>
          <w:sz w:val="20"/>
        </w:rPr>
        <w:t xml:space="preserve"> and </w:t>
      </w:r>
      <w:r w:rsidRPr="00AE6407">
        <w:rPr>
          <w:b/>
          <w:bCs/>
          <w:sz w:val="20"/>
        </w:rPr>
        <w:t>Kafka Pipeline</w:t>
      </w:r>
      <w:r>
        <w:rPr>
          <w:sz w:val="20"/>
        </w:rPr>
        <w:t>.</w:t>
      </w:r>
    </w:p>
    <w:p w:rsidR="00816F16" w:rsidP="00816F16" w14:paraId="719EACD9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>
        <w:rPr>
          <w:sz w:val="20"/>
        </w:rPr>
        <w:t xml:space="preserve">Subject matter expert (SME) in </w:t>
      </w:r>
      <w:r w:rsidRPr="005F6ACF">
        <w:rPr>
          <w:b/>
          <w:sz w:val="20"/>
        </w:rPr>
        <w:t>Docker</w:t>
      </w:r>
      <w:r>
        <w:rPr>
          <w:sz w:val="20"/>
        </w:rPr>
        <w:t xml:space="preserve">, </w:t>
      </w:r>
      <w:r w:rsidR="00D303FA">
        <w:rPr>
          <w:b/>
          <w:sz w:val="20"/>
        </w:rPr>
        <w:t>Kubernetes</w:t>
      </w:r>
      <w:r w:rsidR="00D303FA">
        <w:rPr>
          <w:sz w:val="20"/>
        </w:rPr>
        <w:t>,</w:t>
      </w:r>
      <w:r w:rsidR="00104309">
        <w:rPr>
          <w:sz w:val="20"/>
        </w:rPr>
        <w:t xml:space="preserve"> </w:t>
      </w:r>
      <w:r w:rsidRPr="00104309" w:rsidR="00104309">
        <w:rPr>
          <w:b/>
          <w:bCs/>
          <w:sz w:val="20"/>
        </w:rPr>
        <w:t>Jenkins</w:t>
      </w:r>
      <w:r w:rsidR="00104309">
        <w:rPr>
          <w:sz w:val="20"/>
        </w:rPr>
        <w:t xml:space="preserve"> </w:t>
      </w:r>
      <w:r>
        <w:rPr>
          <w:sz w:val="20"/>
        </w:rPr>
        <w:t xml:space="preserve">&amp; </w:t>
      </w:r>
      <w:r w:rsidRPr="005F6ACF">
        <w:rPr>
          <w:b/>
          <w:sz w:val="20"/>
        </w:rPr>
        <w:t>Dev</w:t>
      </w:r>
      <w:r>
        <w:rPr>
          <w:b/>
          <w:sz w:val="20"/>
        </w:rPr>
        <w:t>O</w:t>
      </w:r>
      <w:r w:rsidRPr="005F6ACF">
        <w:rPr>
          <w:b/>
          <w:sz w:val="20"/>
        </w:rPr>
        <w:t>ps</w:t>
      </w:r>
      <w:r>
        <w:rPr>
          <w:sz w:val="20"/>
        </w:rPr>
        <w:t xml:space="preserve"> (CI/CD).</w:t>
      </w:r>
    </w:p>
    <w:p w:rsidR="00816F16" w:rsidP="00816F16" w14:paraId="6F5A07B3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>
        <w:rPr>
          <w:sz w:val="20"/>
        </w:rPr>
        <w:t xml:space="preserve">Subject matter expert (SME) in </w:t>
      </w:r>
      <w:r w:rsidRPr="00AA7C31">
        <w:rPr>
          <w:b/>
          <w:sz w:val="20"/>
        </w:rPr>
        <w:t>Spring Boot</w:t>
      </w:r>
      <w:r>
        <w:rPr>
          <w:sz w:val="20"/>
        </w:rPr>
        <w:t xml:space="preserve"> and </w:t>
      </w:r>
      <w:r w:rsidRPr="00AA7C31">
        <w:rPr>
          <w:b/>
          <w:sz w:val="20"/>
        </w:rPr>
        <w:t xml:space="preserve">Micro </w:t>
      </w:r>
      <w:r w:rsidR="00383CFE">
        <w:rPr>
          <w:b/>
          <w:sz w:val="20"/>
        </w:rPr>
        <w:t>S</w:t>
      </w:r>
      <w:r w:rsidRPr="00AA7C31">
        <w:rPr>
          <w:b/>
          <w:sz w:val="20"/>
        </w:rPr>
        <w:t>ervices</w:t>
      </w:r>
      <w:r>
        <w:rPr>
          <w:sz w:val="20"/>
        </w:rPr>
        <w:t xml:space="preserve">. </w:t>
      </w:r>
    </w:p>
    <w:p w:rsidR="00CE541F" w:rsidP="00E45304" w14:paraId="6BE65C6E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>
        <w:rPr>
          <w:sz w:val="20"/>
        </w:rPr>
        <w:t>Subject matter expert (SME) in</w:t>
      </w:r>
      <w:r w:rsidR="00007971">
        <w:rPr>
          <w:sz w:val="20"/>
        </w:rPr>
        <w:t xml:space="preserve"> </w:t>
      </w:r>
      <w:r w:rsidRPr="008852E8">
        <w:rPr>
          <w:b/>
          <w:sz w:val="20"/>
        </w:rPr>
        <w:t>AWS</w:t>
      </w:r>
      <w:r>
        <w:rPr>
          <w:b/>
          <w:sz w:val="20"/>
        </w:rPr>
        <w:t xml:space="preserve">, </w:t>
      </w:r>
      <w:r w:rsidRPr="008852E8">
        <w:rPr>
          <w:b/>
          <w:sz w:val="20"/>
        </w:rPr>
        <w:t>S3</w:t>
      </w:r>
      <w:r>
        <w:rPr>
          <w:b/>
          <w:sz w:val="20"/>
        </w:rPr>
        <w:t xml:space="preserve">, </w:t>
      </w:r>
      <w:r w:rsidRPr="00131B36" w:rsidR="00131B36">
        <w:rPr>
          <w:b/>
          <w:bCs/>
        </w:rPr>
        <w:t>Lambda</w:t>
      </w:r>
      <w:r w:rsidR="00131B36">
        <w:rPr>
          <w:b/>
          <w:sz w:val="20"/>
        </w:rPr>
        <w:t xml:space="preserve">, </w:t>
      </w:r>
      <w:r>
        <w:rPr>
          <w:b/>
          <w:sz w:val="20"/>
        </w:rPr>
        <w:t xml:space="preserve">Glue, IAM, Redshift, EMR, ECS, </w:t>
      </w:r>
      <w:r w:rsidRPr="0007516F" w:rsidR="0007516F">
        <w:rPr>
          <w:b/>
          <w:sz w:val="20"/>
        </w:rPr>
        <w:t>ELB</w:t>
      </w:r>
      <w:r w:rsidR="0007516F">
        <w:rPr>
          <w:b/>
          <w:sz w:val="20"/>
        </w:rPr>
        <w:t xml:space="preserve">, </w:t>
      </w:r>
      <w:r w:rsidRPr="0007516F" w:rsidR="0007516F">
        <w:rPr>
          <w:b/>
          <w:sz w:val="20"/>
        </w:rPr>
        <w:t>RDS</w:t>
      </w:r>
      <w:r w:rsidR="0007516F">
        <w:rPr>
          <w:b/>
          <w:sz w:val="20"/>
        </w:rPr>
        <w:t xml:space="preserve">, </w:t>
      </w:r>
      <w:r w:rsidRPr="00684748" w:rsidR="00684748">
        <w:rPr>
          <w:b/>
          <w:sz w:val="20"/>
        </w:rPr>
        <w:t>Route53</w:t>
      </w:r>
      <w:r w:rsidR="00684748">
        <w:rPr>
          <w:b/>
          <w:sz w:val="20"/>
        </w:rPr>
        <w:t xml:space="preserve">, </w:t>
      </w:r>
      <w:r>
        <w:rPr>
          <w:b/>
          <w:sz w:val="20"/>
        </w:rPr>
        <w:t xml:space="preserve">Firehose, Athena, </w:t>
      </w:r>
      <w:r w:rsidR="00EE0CFD">
        <w:rPr>
          <w:b/>
          <w:sz w:val="20"/>
        </w:rPr>
        <w:t>Terraform,</w:t>
      </w:r>
      <w:r>
        <w:rPr>
          <w:b/>
          <w:sz w:val="20"/>
        </w:rPr>
        <w:t xml:space="preserve"> Cloudtail</w:t>
      </w:r>
      <w:r w:rsidR="00684748">
        <w:rPr>
          <w:sz w:val="20"/>
        </w:rPr>
        <w:t xml:space="preserve"> </w:t>
      </w:r>
      <w:r w:rsidRPr="006A5D6E" w:rsidR="00684748">
        <w:rPr>
          <w:b/>
          <w:bCs/>
          <w:sz w:val="20"/>
        </w:rPr>
        <w:t>CloudWatch</w:t>
      </w:r>
      <w:r w:rsidRPr="00684748" w:rsidR="00684748">
        <w:rPr>
          <w:sz w:val="20"/>
        </w:rPr>
        <w:t xml:space="preserve">, </w:t>
      </w:r>
      <w:r w:rsidRPr="006A5D6E" w:rsidR="00684748">
        <w:rPr>
          <w:b/>
          <w:bCs/>
          <w:sz w:val="20"/>
        </w:rPr>
        <w:t>Cloud Formation</w:t>
      </w:r>
      <w:r w:rsidRPr="00684748" w:rsidR="00684748">
        <w:rPr>
          <w:sz w:val="20"/>
        </w:rPr>
        <w:t xml:space="preserve">, </w:t>
      </w:r>
      <w:r w:rsidRPr="006A5D6E" w:rsidR="00684748">
        <w:rPr>
          <w:b/>
          <w:bCs/>
          <w:sz w:val="20"/>
        </w:rPr>
        <w:t>Auto Scaling</w:t>
      </w:r>
      <w:r w:rsidR="006A5D6E">
        <w:rPr>
          <w:b/>
          <w:bCs/>
          <w:sz w:val="20"/>
        </w:rPr>
        <w:t>,</w:t>
      </w:r>
      <w:r w:rsidR="00684748">
        <w:rPr>
          <w:sz w:val="20"/>
        </w:rPr>
        <w:t xml:space="preserve"> </w:t>
      </w:r>
      <w:r w:rsidRPr="005A0FB7">
        <w:rPr>
          <w:b/>
          <w:sz w:val="20"/>
        </w:rPr>
        <w:t>UNIX</w:t>
      </w:r>
      <w:r>
        <w:rPr>
          <w:b/>
          <w:sz w:val="20"/>
        </w:rPr>
        <w:t>, Linux</w:t>
      </w:r>
      <w:r>
        <w:rPr>
          <w:sz w:val="20"/>
        </w:rPr>
        <w:t xml:space="preserve"> &amp; </w:t>
      </w:r>
      <w:r w:rsidRPr="005A0FB7">
        <w:rPr>
          <w:b/>
          <w:sz w:val="20"/>
        </w:rPr>
        <w:t>Database</w:t>
      </w:r>
    </w:p>
    <w:p w:rsidR="00EA2D3F" w:rsidRPr="008E0963" w:rsidP="00E45304" w14:paraId="7F74D248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 w:rsidRPr="007C1D9F">
        <w:rPr>
          <w:sz w:val="20"/>
        </w:rPr>
        <w:t xml:space="preserve">Strong </w:t>
      </w:r>
      <w:r w:rsidR="00BD5B59">
        <w:rPr>
          <w:sz w:val="20"/>
        </w:rPr>
        <w:t>p</w:t>
      </w:r>
      <w:r w:rsidRPr="007C1D9F">
        <w:rPr>
          <w:sz w:val="20"/>
        </w:rPr>
        <w:t xml:space="preserve">rogramming </w:t>
      </w:r>
      <w:r w:rsidR="00BD5B59">
        <w:rPr>
          <w:sz w:val="20"/>
        </w:rPr>
        <w:t>s</w:t>
      </w:r>
      <w:r w:rsidRPr="007C1D9F">
        <w:rPr>
          <w:sz w:val="20"/>
        </w:rPr>
        <w:t xml:space="preserve">kills in designing and implementation of </w:t>
      </w:r>
      <w:r w:rsidR="00566D06">
        <w:rPr>
          <w:sz w:val="20"/>
        </w:rPr>
        <w:t>multi-tier</w:t>
      </w:r>
      <w:r w:rsidRPr="007C1D9F">
        <w:rPr>
          <w:sz w:val="20"/>
        </w:rPr>
        <w:t xml:space="preserve"> applications using </w:t>
      </w:r>
      <w:r w:rsidRPr="00007971" w:rsidR="00816F16">
        <w:rPr>
          <w:b/>
          <w:bCs/>
          <w:sz w:val="20"/>
        </w:rPr>
        <w:t>Python</w:t>
      </w:r>
      <w:r w:rsidR="00816F16">
        <w:rPr>
          <w:b/>
          <w:bCs/>
          <w:sz w:val="20"/>
        </w:rPr>
        <w:t>,</w:t>
      </w:r>
      <w:r w:rsidRPr="00FD377F" w:rsidR="00816F16">
        <w:rPr>
          <w:b/>
          <w:sz w:val="20"/>
        </w:rPr>
        <w:t xml:space="preserve"> </w:t>
      </w:r>
      <w:r w:rsidRPr="00FD377F" w:rsidR="00FD377F">
        <w:rPr>
          <w:b/>
          <w:sz w:val="20"/>
        </w:rPr>
        <w:t>Scala</w:t>
      </w:r>
      <w:r w:rsidR="00FD377F">
        <w:rPr>
          <w:sz w:val="20"/>
        </w:rPr>
        <w:t xml:space="preserve">, </w:t>
      </w:r>
      <w:r w:rsidRPr="00806BFF">
        <w:rPr>
          <w:b/>
          <w:sz w:val="20"/>
        </w:rPr>
        <w:t>Java</w:t>
      </w:r>
      <w:r w:rsidRPr="007C1D9F">
        <w:rPr>
          <w:sz w:val="20"/>
        </w:rPr>
        <w:t xml:space="preserve">, </w:t>
      </w:r>
      <w:r w:rsidRPr="00806BFF">
        <w:rPr>
          <w:b/>
          <w:sz w:val="20"/>
        </w:rPr>
        <w:t>J2EE</w:t>
      </w:r>
      <w:r w:rsidRPr="007C1D9F">
        <w:rPr>
          <w:sz w:val="20"/>
        </w:rPr>
        <w:t xml:space="preserve">, </w:t>
      </w:r>
      <w:r w:rsidRPr="00806BFF">
        <w:rPr>
          <w:b/>
          <w:sz w:val="20"/>
        </w:rPr>
        <w:t>Struts</w:t>
      </w:r>
      <w:r w:rsidRPr="007C1D9F">
        <w:rPr>
          <w:sz w:val="20"/>
        </w:rPr>
        <w:t xml:space="preserve">, </w:t>
      </w:r>
      <w:r w:rsidR="00383CFE">
        <w:rPr>
          <w:sz w:val="20"/>
        </w:rPr>
        <w:t xml:space="preserve">Spring, Hibernate, </w:t>
      </w:r>
      <w:r w:rsidRPr="000866A7">
        <w:rPr>
          <w:b/>
          <w:sz w:val="20"/>
        </w:rPr>
        <w:t>JavaScript</w:t>
      </w:r>
      <w:r w:rsidRPr="007C1D9F">
        <w:rPr>
          <w:sz w:val="20"/>
        </w:rPr>
        <w:t xml:space="preserve">, </w:t>
      </w:r>
      <w:r w:rsidRPr="003D15EA" w:rsidR="00361911">
        <w:rPr>
          <w:b/>
          <w:sz w:val="20"/>
        </w:rPr>
        <w:t>AJAX</w:t>
      </w:r>
      <w:r w:rsidR="00361911">
        <w:rPr>
          <w:sz w:val="20"/>
        </w:rPr>
        <w:t xml:space="preserve">, </w:t>
      </w:r>
      <w:r w:rsidRPr="003D15EA" w:rsidR="00361911">
        <w:rPr>
          <w:b/>
          <w:sz w:val="20"/>
        </w:rPr>
        <w:t>jQuery</w:t>
      </w:r>
      <w:r w:rsidR="00361911">
        <w:rPr>
          <w:sz w:val="20"/>
        </w:rPr>
        <w:t xml:space="preserve">, </w:t>
      </w:r>
      <w:r w:rsidRPr="003D15EA" w:rsidR="00C050E5">
        <w:rPr>
          <w:b/>
          <w:sz w:val="20"/>
        </w:rPr>
        <w:t>JSON</w:t>
      </w:r>
      <w:r w:rsidR="00C050E5">
        <w:rPr>
          <w:sz w:val="20"/>
        </w:rPr>
        <w:t xml:space="preserve">, </w:t>
      </w:r>
      <w:r w:rsidRPr="00C050E5" w:rsidR="00C050E5">
        <w:rPr>
          <w:b/>
          <w:bCs/>
          <w:sz w:val="20"/>
        </w:rPr>
        <w:t>Rest</w:t>
      </w:r>
      <w:r w:rsidR="005F6ACF">
        <w:rPr>
          <w:b/>
          <w:sz w:val="20"/>
        </w:rPr>
        <w:t>, gRPC</w:t>
      </w:r>
      <w:r w:rsidR="0096269D">
        <w:rPr>
          <w:b/>
          <w:sz w:val="20"/>
        </w:rPr>
        <w:t>, Unix, Linux, Oracle, Weblogic</w:t>
      </w:r>
      <w:r w:rsidR="00EB715E">
        <w:rPr>
          <w:sz w:val="20"/>
        </w:rPr>
        <w:t xml:space="preserve">, </w:t>
      </w:r>
      <w:r w:rsidRPr="003D15EA" w:rsidR="00EB715E">
        <w:rPr>
          <w:b/>
          <w:sz w:val="20"/>
        </w:rPr>
        <w:t>Autosys</w:t>
      </w:r>
      <w:r w:rsidR="00EB715E">
        <w:rPr>
          <w:sz w:val="20"/>
        </w:rPr>
        <w:t xml:space="preserve"> and</w:t>
      </w:r>
      <w:r w:rsidR="001C4594">
        <w:rPr>
          <w:sz w:val="20"/>
        </w:rPr>
        <w:t xml:space="preserve"> </w:t>
      </w:r>
      <w:r w:rsidRPr="003D15EA" w:rsidR="001C4594">
        <w:rPr>
          <w:b/>
          <w:sz w:val="20"/>
        </w:rPr>
        <w:t>Remedy</w:t>
      </w:r>
      <w:r w:rsidR="001C4594">
        <w:rPr>
          <w:sz w:val="20"/>
        </w:rPr>
        <w:t>.</w:t>
      </w:r>
    </w:p>
    <w:p w:rsidR="00A854AF" w:rsidP="00E45304" w14:paraId="3FB40AC5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 w:rsidRPr="00DC250D">
        <w:rPr>
          <w:sz w:val="20"/>
        </w:rPr>
        <w:t xml:space="preserve">Excellent knowledge of </w:t>
      </w:r>
      <w:r w:rsidRPr="00D303FA" w:rsidR="00D303FA">
        <w:rPr>
          <w:b/>
          <w:bCs/>
          <w:sz w:val="20"/>
        </w:rPr>
        <w:t>Big Data</w:t>
      </w:r>
      <w:r w:rsidR="00D303FA">
        <w:rPr>
          <w:sz w:val="20"/>
        </w:rPr>
        <w:t xml:space="preserve"> </w:t>
      </w:r>
      <w:r w:rsidRPr="00572BCA" w:rsidR="00572BCA">
        <w:rPr>
          <w:b/>
          <w:bCs/>
          <w:sz w:val="20"/>
        </w:rPr>
        <w:t>Analytics</w:t>
      </w:r>
      <w:r w:rsidR="00572BCA">
        <w:rPr>
          <w:sz w:val="20"/>
        </w:rPr>
        <w:t xml:space="preserve"> </w:t>
      </w:r>
      <w:r w:rsidRPr="00644947">
        <w:rPr>
          <w:b/>
          <w:sz w:val="20"/>
        </w:rPr>
        <w:t>Hadoop</w:t>
      </w:r>
      <w:r w:rsidR="00B949F6">
        <w:rPr>
          <w:b/>
          <w:sz w:val="20"/>
        </w:rPr>
        <w:t xml:space="preserve"> &amp; Spark A</w:t>
      </w:r>
      <w:r w:rsidRPr="00644947">
        <w:rPr>
          <w:b/>
          <w:sz w:val="20"/>
        </w:rPr>
        <w:t>rchitecture</w:t>
      </w:r>
      <w:r w:rsidRPr="00DC250D">
        <w:rPr>
          <w:sz w:val="20"/>
        </w:rPr>
        <w:t xml:space="preserve"> and various components such as </w:t>
      </w:r>
      <w:r w:rsidRPr="00AA7C31">
        <w:rPr>
          <w:b/>
          <w:sz w:val="20"/>
        </w:rPr>
        <w:t>HDFS</w:t>
      </w:r>
      <w:r w:rsidRPr="00DC250D">
        <w:rPr>
          <w:sz w:val="20"/>
        </w:rPr>
        <w:t xml:space="preserve">, </w:t>
      </w:r>
      <w:r w:rsidRPr="00AA7C31" w:rsidR="00644947">
        <w:rPr>
          <w:b/>
          <w:sz w:val="20"/>
        </w:rPr>
        <w:t>MapReduce</w:t>
      </w:r>
      <w:r w:rsidR="00644947">
        <w:rPr>
          <w:sz w:val="20"/>
        </w:rPr>
        <w:t xml:space="preserve">, </w:t>
      </w:r>
      <w:r w:rsidRPr="00AA7C31" w:rsidR="00644947">
        <w:rPr>
          <w:b/>
          <w:sz w:val="20"/>
        </w:rPr>
        <w:t>Hive</w:t>
      </w:r>
      <w:r w:rsidR="00644947">
        <w:rPr>
          <w:sz w:val="20"/>
        </w:rPr>
        <w:t xml:space="preserve">, </w:t>
      </w:r>
      <w:r w:rsidRPr="00AA7C31" w:rsidR="00644947">
        <w:rPr>
          <w:b/>
          <w:sz w:val="20"/>
        </w:rPr>
        <w:t>Pig</w:t>
      </w:r>
      <w:r w:rsidR="00644947">
        <w:rPr>
          <w:sz w:val="20"/>
        </w:rPr>
        <w:t xml:space="preserve">, </w:t>
      </w:r>
      <w:r w:rsidRPr="00AA7C31" w:rsidR="00B16A50">
        <w:rPr>
          <w:b/>
          <w:sz w:val="20"/>
        </w:rPr>
        <w:t>Zookeeper</w:t>
      </w:r>
      <w:r w:rsidR="00644947">
        <w:rPr>
          <w:sz w:val="20"/>
        </w:rPr>
        <w:t xml:space="preserve">, </w:t>
      </w:r>
      <w:r w:rsidRPr="00B949F6" w:rsidR="005F6ACF">
        <w:rPr>
          <w:b/>
          <w:sz w:val="20"/>
        </w:rPr>
        <w:t>S</w:t>
      </w:r>
      <w:r w:rsidRPr="00B949F6" w:rsidR="00644947">
        <w:rPr>
          <w:b/>
          <w:sz w:val="20"/>
        </w:rPr>
        <w:t xml:space="preserve">park </w:t>
      </w:r>
      <w:r w:rsidRPr="00B949F6" w:rsidR="00B949F6">
        <w:rPr>
          <w:b/>
          <w:sz w:val="20"/>
        </w:rPr>
        <w:t>Core, Spark Streaming, Spark SQL</w:t>
      </w:r>
      <w:r w:rsidR="00B949F6">
        <w:rPr>
          <w:sz w:val="20"/>
        </w:rPr>
        <w:t xml:space="preserve"> </w:t>
      </w:r>
      <w:r w:rsidR="00644947">
        <w:rPr>
          <w:sz w:val="20"/>
        </w:rPr>
        <w:t xml:space="preserve">and </w:t>
      </w:r>
      <w:r w:rsidR="00AA7C31">
        <w:rPr>
          <w:b/>
          <w:sz w:val="20"/>
        </w:rPr>
        <w:t>HB</w:t>
      </w:r>
      <w:r w:rsidRPr="00AA7C31" w:rsidR="00644947">
        <w:rPr>
          <w:b/>
          <w:sz w:val="20"/>
        </w:rPr>
        <w:t>ase</w:t>
      </w:r>
    </w:p>
    <w:p w:rsidR="00BC4C51" w:rsidRPr="00DC250D" w:rsidP="00E45304" w14:paraId="790DEFB8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>
        <w:rPr>
          <w:sz w:val="20"/>
        </w:rPr>
        <w:t xml:space="preserve">Hands on experience on </w:t>
      </w:r>
      <w:r w:rsidRPr="005F5FD0">
        <w:rPr>
          <w:b/>
          <w:bCs/>
          <w:sz w:val="20"/>
        </w:rPr>
        <w:t>Cassandra, M</w:t>
      </w:r>
      <w:r w:rsidR="00D303FA">
        <w:rPr>
          <w:b/>
          <w:bCs/>
          <w:sz w:val="20"/>
        </w:rPr>
        <w:t>a</w:t>
      </w:r>
      <w:r w:rsidRPr="005F5FD0">
        <w:rPr>
          <w:b/>
          <w:bCs/>
          <w:sz w:val="20"/>
        </w:rPr>
        <w:t>n</w:t>
      </w:r>
      <w:r w:rsidR="00D303FA">
        <w:rPr>
          <w:b/>
          <w:bCs/>
          <w:sz w:val="20"/>
        </w:rPr>
        <w:t>g</w:t>
      </w:r>
      <w:r w:rsidRPr="005F5FD0">
        <w:rPr>
          <w:b/>
          <w:bCs/>
          <w:sz w:val="20"/>
        </w:rPr>
        <w:t xml:space="preserve">oDB, Neo4J, Redis </w:t>
      </w:r>
    </w:p>
    <w:p w:rsidR="00B648F8" w:rsidRPr="005F5FD0" w:rsidP="005F5FD0" w14:paraId="26B262FA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 w:rsidRPr="0094141E">
        <w:rPr>
          <w:sz w:val="20"/>
        </w:rPr>
        <w:t xml:space="preserve">Proficient </w:t>
      </w:r>
      <w:r w:rsidRPr="00C050E5">
        <w:rPr>
          <w:bCs/>
          <w:sz w:val="20"/>
        </w:rPr>
        <w:t>in</w:t>
      </w:r>
      <w:r w:rsidRPr="0094141E">
        <w:rPr>
          <w:b/>
          <w:sz w:val="20"/>
        </w:rPr>
        <w:t xml:space="preserve"> </w:t>
      </w:r>
      <w:r w:rsidR="00C050E5">
        <w:rPr>
          <w:b/>
          <w:sz w:val="20"/>
        </w:rPr>
        <w:t>L</w:t>
      </w:r>
      <w:r w:rsidRPr="0094141E">
        <w:rPr>
          <w:b/>
          <w:sz w:val="20"/>
        </w:rPr>
        <w:t xml:space="preserve">eading </w:t>
      </w:r>
      <w:r w:rsidRPr="00D303FA">
        <w:rPr>
          <w:bCs/>
          <w:sz w:val="20"/>
        </w:rPr>
        <w:t>and</w:t>
      </w:r>
      <w:r w:rsidRPr="0094141E">
        <w:rPr>
          <w:b/>
          <w:sz w:val="20"/>
        </w:rPr>
        <w:t xml:space="preserve"> </w:t>
      </w:r>
      <w:r w:rsidR="00C050E5">
        <w:rPr>
          <w:b/>
          <w:sz w:val="20"/>
        </w:rPr>
        <w:t>M</w:t>
      </w:r>
      <w:r w:rsidRPr="0094141E">
        <w:rPr>
          <w:b/>
          <w:sz w:val="20"/>
        </w:rPr>
        <w:t xml:space="preserve">entoring </w:t>
      </w:r>
      <w:r w:rsidR="00C050E5">
        <w:rPr>
          <w:b/>
          <w:sz w:val="20"/>
        </w:rPr>
        <w:t>I</w:t>
      </w:r>
      <w:r w:rsidRPr="0094141E">
        <w:rPr>
          <w:b/>
          <w:sz w:val="20"/>
        </w:rPr>
        <w:t>ndividuals</w:t>
      </w:r>
      <w:r w:rsidRPr="0094141E">
        <w:rPr>
          <w:sz w:val="20"/>
        </w:rPr>
        <w:t xml:space="preserve"> to </w:t>
      </w:r>
      <w:r w:rsidR="00B85783">
        <w:rPr>
          <w:sz w:val="20"/>
        </w:rPr>
        <w:t>leverage</w:t>
      </w:r>
      <w:r w:rsidRPr="0094141E" w:rsidR="00B85783">
        <w:rPr>
          <w:sz w:val="20"/>
        </w:rPr>
        <w:t xml:space="preserve"> productivity</w:t>
      </w:r>
    </w:p>
    <w:p w:rsidR="002561E6" w:rsidP="00E45304" w14:paraId="248BD17C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 w:rsidRPr="00882EB2">
        <w:rPr>
          <w:b/>
          <w:bCs/>
          <w:sz w:val="20"/>
        </w:rPr>
        <w:t>Big Data</w:t>
      </w:r>
      <w:r>
        <w:rPr>
          <w:sz w:val="20"/>
        </w:rPr>
        <w:t xml:space="preserve"> and </w:t>
      </w:r>
      <w:r w:rsidRPr="00882EB2">
        <w:rPr>
          <w:b/>
          <w:bCs/>
          <w:sz w:val="20"/>
        </w:rPr>
        <w:t>Hadoop</w:t>
      </w:r>
      <w:r>
        <w:rPr>
          <w:sz w:val="20"/>
        </w:rPr>
        <w:t xml:space="preserve"> </w:t>
      </w:r>
      <w:r w:rsidR="00AE379C">
        <w:rPr>
          <w:sz w:val="20"/>
        </w:rPr>
        <w:t xml:space="preserve">certification </w:t>
      </w:r>
      <w:r>
        <w:rPr>
          <w:sz w:val="20"/>
        </w:rPr>
        <w:t xml:space="preserve">from </w:t>
      </w:r>
      <w:r w:rsidRPr="00882EB2">
        <w:rPr>
          <w:b/>
          <w:bCs/>
          <w:sz w:val="20"/>
        </w:rPr>
        <w:t>Edupristine</w:t>
      </w:r>
      <w:r>
        <w:rPr>
          <w:sz w:val="20"/>
        </w:rPr>
        <w:t xml:space="preserve"> and </w:t>
      </w:r>
      <w:r w:rsidRPr="00882EB2">
        <w:rPr>
          <w:b/>
          <w:bCs/>
          <w:sz w:val="20"/>
        </w:rPr>
        <w:t>Simplilearn</w:t>
      </w:r>
      <w:r w:rsidR="002D2FC8">
        <w:rPr>
          <w:sz w:val="20"/>
        </w:rPr>
        <w:t xml:space="preserve"> </w:t>
      </w:r>
    </w:p>
    <w:p w:rsidR="00A1673F" w:rsidP="00E45304" w14:paraId="22F05286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 w:rsidRPr="00CE796A">
        <w:rPr>
          <w:b/>
          <w:bCs/>
          <w:sz w:val="20"/>
        </w:rPr>
        <w:t>Deep</w:t>
      </w:r>
      <w:r w:rsidRPr="00A1673F">
        <w:rPr>
          <w:sz w:val="20"/>
        </w:rPr>
        <w:t xml:space="preserve"> </w:t>
      </w:r>
      <w:r w:rsidRPr="00CA0F22" w:rsidR="00CA0F22">
        <w:rPr>
          <w:b/>
          <w:bCs/>
          <w:sz w:val="20"/>
        </w:rPr>
        <w:t>L</w:t>
      </w:r>
      <w:r w:rsidRPr="00CA0F22">
        <w:rPr>
          <w:b/>
          <w:bCs/>
          <w:sz w:val="20"/>
        </w:rPr>
        <w:t xml:space="preserve">ogical </w:t>
      </w:r>
      <w:r w:rsidRPr="00CA0F22" w:rsidR="00CA0F22">
        <w:rPr>
          <w:b/>
          <w:bCs/>
          <w:sz w:val="20"/>
        </w:rPr>
        <w:t>T</w:t>
      </w:r>
      <w:r w:rsidRPr="00CA0F22">
        <w:rPr>
          <w:b/>
          <w:bCs/>
          <w:sz w:val="20"/>
        </w:rPr>
        <w:t>hinking</w:t>
      </w:r>
      <w:r w:rsidRPr="00A1673F">
        <w:rPr>
          <w:sz w:val="20"/>
        </w:rPr>
        <w:t xml:space="preserve"> with an eye for </w:t>
      </w:r>
      <w:r w:rsidRPr="00CA0F22" w:rsidR="00CA0F22">
        <w:rPr>
          <w:b/>
          <w:bCs/>
          <w:sz w:val="20"/>
        </w:rPr>
        <w:t>D</w:t>
      </w:r>
      <w:r w:rsidRPr="00CA0F22">
        <w:rPr>
          <w:b/>
          <w:bCs/>
          <w:sz w:val="20"/>
        </w:rPr>
        <w:t>etail</w:t>
      </w:r>
      <w:r w:rsidRPr="00A1673F">
        <w:rPr>
          <w:sz w:val="20"/>
        </w:rPr>
        <w:t xml:space="preserve"> and </w:t>
      </w:r>
      <w:r w:rsidRPr="00CA0F22" w:rsidR="00CA0F22">
        <w:rPr>
          <w:b/>
          <w:bCs/>
          <w:sz w:val="20"/>
        </w:rPr>
        <w:t>D</w:t>
      </w:r>
      <w:r w:rsidRPr="00CA0F22">
        <w:rPr>
          <w:b/>
          <w:bCs/>
          <w:sz w:val="20"/>
        </w:rPr>
        <w:t>esign</w:t>
      </w:r>
    </w:p>
    <w:p w:rsidR="00970716" w:rsidP="00E45304" w14:paraId="789A954D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 w:rsidRPr="00970716">
        <w:rPr>
          <w:sz w:val="20"/>
        </w:rPr>
        <w:t xml:space="preserve">Part of the recruitment panel for hiring Team </w:t>
      </w:r>
      <w:r w:rsidRPr="00970716" w:rsidR="00147F91">
        <w:rPr>
          <w:sz w:val="20"/>
        </w:rPr>
        <w:t>Lead and</w:t>
      </w:r>
      <w:r w:rsidRPr="00970716">
        <w:rPr>
          <w:sz w:val="20"/>
        </w:rPr>
        <w:t xml:space="preserve"> Architects</w:t>
      </w:r>
    </w:p>
    <w:p w:rsidR="005F5FD0" w:rsidRPr="000963C2" w:rsidP="00E45304" w14:paraId="5D5E94C5" w14:textId="77777777">
      <w:pPr>
        <w:numPr>
          <w:ilvl w:val="0"/>
          <w:numId w:val="23"/>
        </w:numPr>
        <w:tabs>
          <w:tab w:val="clear" w:pos="720"/>
        </w:tabs>
        <w:ind w:left="450" w:hanging="450"/>
        <w:jc w:val="both"/>
        <w:rPr>
          <w:sz w:val="20"/>
        </w:rPr>
      </w:pPr>
      <w:r w:rsidRPr="0094141E">
        <w:rPr>
          <w:sz w:val="20"/>
        </w:rPr>
        <w:t xml:space="preserve">Exposure to Cross Cultural work environment in </w:t>
      </w:r>
      <w:r w:rsidRPr="005A0FB7">
        <w:rPr>
          <w:b/>
          <w:sz w:val="20"/>
        </w:rPr>
        <w:t>USA</w:t>
      </w:r>
      <w:r w:rsidRPr="0094141E">
        <w:rPr>
          <w:sz w:val="20"/>
        </w:rPr>
        <w:t xml:space="preserve"> and </w:t>
      </w:r>
      <w:r w:rsidRPr="005A0FB7">
        <w:rPr>
          <w:b/>
          <w:sz w:val="20"/>
        </w:rPr>
        <w:t>UK</w:t>
      </w:r>
    </w:p>
    <w:p w:rsidR="00B648F8" w:rsidRPr="0094141E" w:rsidP="00C0299F" w14:paraId="107E35B1" w14:textId="77777777">
      <w:pPr>
        <w:jc w:val="both"/>
      </w:pPr>
      <w:r>
        <w:t xml:space="preserve"> </w:t>
      </w:r>
    </w:p>
    <w:p w:rsidR="00B648F8" w:rsidP="00C0299F" w14:paraId="54DE7EE6" w14:textId="77777777">
      <w:pPr>
        <w:pStyle w:val="Heading2"/>
        <w:keepLines w:val="0"/>
        <w:numPr>
          <w:ilvl w:val="1"/>
          <w:numId w:val="0"/>
        </w:numPr>
        <w:tabs>
          <w:tab w:val="num" w:pos="718"/>
        </w:tabs>
        <w:spacing w:before="0" w:after="120" w:line="240" w:lineRule="auto"/>
        <w:ind w:left="718" w:hanging="576"/>
        <w:jc w:val="both"/>
        <w:rPr>
          <w:rFonts w:ascii="Times New Roman" w:hAnsi="Times New Roman"/>
          <w:kern w:val="0"/>
          <w:sz w:val="20"/>
        </w:rPr>
      </w:pPr>
      <w:r w:rsidRPr="0094141E">
        <w:rPr>
          <w:rFonts w:ascii="Times New Roman" w:hAnsi="Times New Roman"/>
          <w:kern w:val="0"/>
          <w:sz w:val="20"/>
        </w:rPr>
        <w:t>EXPERIENCE</w:t>
      </w:r>
    </w:p>
    <w:p w:rsidR="008C47A5" w:rsidP="008C47A5" w14:paraId="76B70ED9" w14:textId="77777777">
      <w:pPr>
        <w:jc w:val="both"/>
        <w:rPr>
          <w:b/>
          <w:sz w:val="20"/>
        </w:rPr>
      </w:pPr>
      <w:r>
        <w:rPr>
          <w:b/>
          <w:sz w:val="20"/>
        </w:rPr>
        <w:t>Company: Marlabs</w:t>
      </w:r>
      <w:r>
        <w:rPr>
          <w:b/>
          <w:sz w:val="20"/>
        </w:rPr>
        <w:tab/>
      </w:r>
      <w:r w:rsidR="00AD1415">
        <w:rPr>
          <w:b/>
          <w:sz w:val="20"/>
        </w:rPr>
        <w:tab/>
      </w:r>
      <w:r w:rsidR="00456BD2">
        <w:rPr>
          <w:b/>
          <w:sz w:val="20"/>
        </w:rPr>
        <w:tab/>
      </w:r>
      <w:r>
        <w:rPr>
          <w:b/>
          <w:sz w:val="20"/>
        </w:rPr>
        <w:t xml:space="preserve">Client: </w:t>
      </w:r>
      <w:r w:rsidR="00207A30">
        <w:rPr>
          <w:b/>
          <w:sz w:val="20"/>
        </w:rPr>
        <w:t>SiriusXM (</w:t>
      </w:r>
      <w:r w:rsidR="008D6FB0">
        <w:rPr>
          <w:b/>
          <w:sz w:val="20"/>
        </w:rPr>
        <w:t>Feb/2020 -</w:t>
      </w:r>
      <w:r w:rsidR="007707D3">
        <w:rPr>
          <w:b/>
          <w:sz w:val="20"/>
        </w:rPr>
        <w:t xml:space="preserve"> </w:t>
      </w:r>
      <w:r w:rsidR="00BE47F6">
        <w:rPr>
          <w:b/>
          <w:sz w:val="20"/>
        </w:rPr>
        <w:t>T</w:t>
      </w:r>
      <w:r w:rsidR="007707D3">
        <w:rPr>
          <w:b/>
          <w:sz w:val="20"/>
        </w:rPr>
        <w:t>o-</w:t>
      </w:r>
      <w:r w:rsidR="00BE47F6">
        <w:rPr>
          <w:b/>
          <w:sz w:val="20"/>
        </w:rPr>
        <w:t>D</w:t>
      </w:r>
      <w:r w:rsidR="007707D3">
        <w:rPr>
          <w:b/>
          <w:sz w:val="20"/>
        </w:rPr>
        <w:t>ate</w:t>
      </w:r>
      <w:r w:rsidRPr="00E70EFB">
        <w:rPr>
          <w:b/>
          <w:sz w:val="20"/>
        </w:rPr>
        <w:t>)</w:t>
      </w:r>
    </w:p>
    <w:p w:rsidR="008C47A5" w:rsidRPr="00B75DB5" w:rsidP="008C47A5" w14:paraId="67C19E1B" w14:textId="77777777">
      <w:pPr>
        <w:jc w:val="both"/>
        <w:rPr>
          <w:b/>
          <w:sz w:val="22"/>
          <w:szCs w:val="22"/>
        </w:rPr>
      </w:pPr>
      <w:r>
        <w:rPr>
          <w:b/>
          <w:sz w:val="20"/>
        </w:rPr>
        <w:t>Product</w:t>
      </w:r>
      <w:r w:rsidRPr="00B75DB5">
        <w:rPr>
          <w:b/>
          <w:sz w:val="22"/>
          <w:szCs w:val="22"/>
        </w:rPr>
        <w:t xml:space="preserve">: </w:t>
      </w:r>
      <w:hyperlink r:id="rId6" w:history="1">
        <w:r w:rsidRPr="007707D3" w:rsidR="007707D3">
          <w:rPr>
            <w:rStyle w:val="Hyperlink"/>
            <w:sz w:val="22"/>
            <w:szCs w:val="22"/>
          </w:rPr>
          <w:t>https://www.siriusxm.com/</w:t>
        </w:r>
      </w:hyperlink>
    </w:p>
    <w:p w:rsidR="008C47A5" w:rsidRPr="00773411" w:rsidP="009D7779" w14:paraId="09DB54A5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</w:pPr>
      <w:r w:rsidRPr="0014267C">
        <w:rPr>
          <w:sz w:val="20"/>
        </w:rPr>
        <w:t xml:space="preserve">SiriusXM is a satellite and streaming audio entertainment company. SiriusXM’s platforms collectively reach more than </w:t>
      </w:r>
      <w:r>
        <w:rPr>
          <w:sz w:val="20"/>
        </w:rPr>
        <w:t>9</w:t>
      </w:r>
      <w:r w:rsidRPr="0014267C">
        <w:rPr>
          <w:sz w:val="20"/>
        </w:rPr>
        <w:t>00 million listeners across all categories of digital audio – music, sports, talk, and podcasts</w:t>
      </w:r>
    </w:p>
    <w:p w:rsidR="008C47A5" w:rsidP="009D7779" w14:paraId="3E4AE175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3A11D8">
        <w:t xml:space="preserve">As a technical architect responsibility include </w:t>
      </w:r>
      <w:r w:rsidRPr="00ED2E13">
        <w:t xml:space="preserve">Architecture </w:t>
      </w:r>
      <w:r w:rsidR="0004689B">
        <w:t>D</w:t>
      </w:r>
      <w:r w:rsidRPr="00ED2E13">
        <w:t xml:space="preserve">ocument, Detailed Design </w:t>
      </w:r>
      <w:r w:rsidR="0004689B">
        <w:t>D</w:t>
      </w:r>
      <w:r w:rsidRPr="00ED2E13">
        <w:t xml:space="preserve">ocuments, Business Flow </w:t>
      </w:r>
      <w:r w:rsidR="0004689B">
        <w:t>D</w:t>
      </w:r>
      <w:r w:rsidRPr="00ED2E13">
        <w:t xml:space="preserve">ocuments, Interface </w:t>
      </w:r>
      <w:r w:rsidR="0004689B">
        <w:t>D</w:t>
      </w:r>
      <w:r w:rsidRPr="00ED2E13">
        <w:t xml:space="preserve">ocument, Security Document, Application code Assessment </w:t>
      </w:r>
      <w:r w:rsidR="0004689B">
        <w:t>D</w:t>
      </w:r>
      <w:r w:rsidRPr="00ED2E13">
        <w:t>ocuments</w:t>
      </w:r>
    </w:p>
    <w:p w:rsidR="006A1CFC" w:rsidP="009D7779" w14:paraId="59B82317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>Work</w:t>
      </w:r>
      <w:r w:rsidR="00A93E11">
        <w:t>ed</w:t>
      </w:r>
      <w:r>
        <w:t xml:space="preserve"> on multiple </w:t>
      </w:r>
      <w:r w:rsidR="00A538B4">
        <w:t>Kafka</w:t>
      </w:r>
      <w:r w:rsidR="0004689B">
        <w:t xml:space="preserve"> </w:t>
      </w:r>
      <w:r>
        <w:t xml:space="preserve">data pipeline </w:t>
      </w:r>
      <w:r w:rsidR="00A538B4">
        <w:t xml:space="preserve">and </w:t>
      </w:r>
      <w:r w:rsidR="00743F29">
        <w:t xml:space="preserve">Kafka </w:t>
      </w:r>
      <w:r w:rsidR="00A538B4">
        <w:t xml:space="preserve">consumer </w:t>
      </w:r>
      <w:r>
        <w:t xml:space="preserve">such as </w:t>
      </w:r>
      <w:r w:rsidR="00F077B9">
        <w:t>Provisioning, Linking, Synacor</w:t>
      </w:r>
      <w:r>
        <w:t xml:space="preserve">, </w:t>
      </w:r>
      <w:r w:rsidR="004C3199">
        <w:t>F</w:t>
      </w:r>
      <w:r>
        <w:t>eature</w:t>
      </w:r>
      <w:r w:rsidR="00DB1061">
        <w:t>, SMS RTPT</w:t>
      </w:r>
      <w:r w:rsidR="00677275">
        <w:t xml:space="preserve">, </w:t>
      </w:r>
      <w:r w:rsidR="0005152B">
        <w:t xml:space="preserve">Akamai, Gup </w:t>
      </w:r>
      <w:r w:rsidR="00677275">
        <w:t>and Dynamic Partition</w:t>
      </w:r>
    </w:p>
    <w:p w:rsidR="00AE6407" w14:paraId="0826FE2E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 xml:space="preserve">Worked on the </w:t>
      </w:r>
      <w:r w:rsidR="00383CFE">
        <w:t>Terraform,</w:t>
      </w:r>
      <w:r w:rsidR="00A91561">
        <w:t xml:space="preserve"> Dynamic Partition </w:t>
      </w:r>
      <w:r>
        <w:t>implementation</w:t>
      </w:r>
    </w:p>
    <w:p w:rsidR="00FD3A21" w:rsidP="009D7779" w14:paraId="5AF1CF80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 xml:space="preserve">Worked in development of </w:t>
      </w:r>
      <w:r w:rsidR="00BE3532">
        <w:t>schema using the Crawler</w:t>
      </w:r>
    </w:p>
    <w:p w:rsidR="00221F56" w:rsidP="009D7779" w14:paraId="09B24276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 xml:space="preserve">Created the </w:t>
      </w:r>
      <w:r w:rsidR="001C10F9">
        <w:t>D</w:t>
      </w:r>
      <w:r>
        <w:t xml:space="preserve">ocker </w:t>
      </w:r>
      <w:r w:rsidR="006046B9">
        <w:t>I</w:t>
      </w:r>
      <w:r>
        <w:t xml:space="preserve">mage for the </w:t>
      </w:r>
      <w:r w:rsidR="000771A7">
        <w:t xml:space="preserve">multiple </w:t>
      </w:r>
      <w:r w:rsidR="002F7C57">
        <w:t>M</w:t>
      </w:r>
      <w:r w:rsidR="000771A7">
        <w:t xml:space="preserve">icroservice </w:t>
      </w:r>
      <w:r>
        <w:t xml:space="preserve">application and deployed </w:t>
      </w:r>
      <w:r w:rsidR="006046B9">
        <w:t>i</w:t>
      </w:r>
      <w:r>
        <w:t xml:space="preserve">n the </w:t>
      </w:r>
      <w:r w:rsidR="006046B9">
        <w:t>Kubernetes</w:t>
      </w:r>
      <w:r>
        <w:t>.</w:t>
      </w:r>
    </w:p>
    <w:p w:rsidR="00BE3532" w:rsidRPr="00ED2E13" w:rsidP="009D7779" w14:paraId="16AC5DFF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 xml:space="preserve">Worked in </w:t>
      </w:r>
      <w:r>
        <w:t xml:space="preserve">data lake to access the data using the Redshift and </w:t>
      </w:r>
      <w:r w:rsidR="00C342BF">
        <w:t>A</w:t>
      </w:r>
      <w:r>
        <w:t>thena</w:t>
      </w:r>
    </w:p>
    <w:p w:rsidR="009A1DE1" w:rsidP="009A1DE1" w14:paraId="6D9EAACB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 w:rsidRPr="00957499">
        <w:rPr>
          <w:sz w:val="20"/>
        </w:rPr>
        <w:t xml:space="preserve">Lead technical team and mentored </w:t>
      </w:r>
      <w:r>
        <w:rPr>
          <w:sz w:val="20"/>
        </w:rPr>
        <w:t>Team Lead, D</w:t>
      </w:r>
      <w:r w:rsidRPr="00957499">
        <w:rPr>
          <w:sz w:val="20"/>
        </w:rPr>
        <w:t>evelopers</w:t>
      </w:r>
      <w:r>
        <w:rPr>
          <w:sz w:val="20"/>
        </w:rPr>
        <w:t>, Agile Team and Testing Team</w:t>
      </w:r>
    </w:p>
    <w:p w:rsidR="008C47A5" w:rsidP="009D7779" w14:paraId="7B0B1F8F" w14:textId="77777777">
      <w:pPr>
        <w:pStyle w:val="regular"/>
        <w:ind w:left="360" w:hanging="360"/>
      </w:pPr>
    </w:p>
    <w:p w:rsidR="008C47A5" w:rsidP="009D7779" w14:paraId="74C6ADDA" w14:textId="77777777">
      <w:pPr>
        <w:ind w:left="360" w:hanging="360"/>
        <w:jc w:val="both"/>
        <w:rPr>
          <w:b/>
          <w:sz w:val="20"/>
        </w:rPr>
      </w:pPr>
      <w:r w:rsidRPr="0094141E">
        <w:rPr>
          <w:b/>
          <w:sz w:val="20"/>
        </w:rPr>
        <w:t>Technical Environment:</w:t>
      </w:r>
    </w:p>
    <w:p w:rsidR="008C47A5" w:rsidP="009D7779" w14:paraId="05087C9C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94141E">
        <w:t>Java</w:t>
      </w:r>
      <w:r>
        <w:t>,</w:t>
      </w:r>
      <w:r w:rsidRPr="006B771B">
        <w:t xml:space="preserve"> </w:t>
      </w:r>
      <w:r>
        <w:t>Python,</w:t>
      </w:r>
      <w:r w:rsidRPr="0094141E">
        <w:t xml:space="preserve"> </w:t>
      </w:r>
      <w:r>
        <w:t>Kafka</w:t>
      </w:r>
      <w:r>
        <w:t>,</w:t>
      </w:r>
      <w:r w:rsidR="006A23C3">
        <w:t xml:space="preserve"> Schema Registry,</w:t>
      </w:r>
      <w:r>
        <w:t xml:space="preserve"> </w:t>
      </w:r>
      <w:r w:rsidR="009A1DE1">
        <w:t>Rest, Hadoop</w:t>
      </w:r>
      <w:r w:rsidR="00AE6407">
        <w:t xml:space="preserve">, Spark, </w:t>
      </w:r>
      <w:r w:rsidR="0014267C">
        <w:t>Docker,</w:t>
      </w:r>
      <w:r w:rsidRPr="00383CFE" w:rsidR="00383CFE">
        <w:t xml:space="preserve"> </w:t>
      </w:r>
      <w:r w:rsidR="00383CFE">
        <w:t>Kubernetes,</w:t>
      </w:r>
      <w:r w:rsidR="0014267C">
        <w:t xml:space="preserve"> </w:t>
      </w:r>
      <w:r>
        <w:t>AWS,</w:t>
      </w:r>
      <w:r w:rsidR="00AE6407">
        <w:t xml:space="preserve"> </w:t>
      </w:r>
      <w:r w:rsidR="00A538B4">
        <w:t xml:space="preserve">Crawler, </w:t>
      </w:r>
      <w:r w:rsidRPr="00684748">
        <w:t>CloudTrail</w:t>
      </w:r>
      <w:r>
        <w:t xml:space="preserve">, Athena, Redshift, EMR, EC2, Glue, S3, IAM </w:t>
      </w:r>
      <w:r w:rsidR="00BE3532">
        <w:t>Policy, Route</w:t>
      </w:r>
      <w:r w:rsidRPr="00B24363">
        <w:t>53</w:t>
      </w:r>
      <w:r>
        <w:t xml:space="preserve">, </w:t>
      </w:r>
      <w:r w:rsidRPr="00B24363">
        <w:t>CloudWatch, CloudFormation, Auto</w:t>
      </w:r>
      <w:r w:rsidR="00A33842">
        <w:t xml:space="preserve"> </w:t>
      </w:r>
      <w:r w:rsidRPr="00B24363">
        <w:t>Scaling,</w:t>
      </w:r>
      <w:r>
        <w:t xml:space="preserve"> Terraform</w:t>
      </w:r>
      <w:r w:rsidR="00A538B4">
        <w:t xml:space="preserve">, </w:t>
      </w:r>
      <w:r w:rsidR="00F077B9">
        <w:t xml:space="preserve">Tidal, </w:t>
      </w:r>
      <w:r w:rsidR="00BE3532">
        <w:t>Infogi</w:t>
      </w:r>
      <w:r w:rsidR="00A538B4">
        <w:t>x control,</w:t>
      </w:r>
      <w:r w:rsidR="00E20DD7">
        <w:t xml:space="preserve"> </w:t>
      </w:r>
      <w:r>
        <w:t xml:space="preserve">DevOps (CI/CD), </w:t>
      </w:r>
      <w:r w:rsidR="008C154A">
        <w:t>Bitbucket</w:t>
      </w:r>
      <w:r>
        <w:t xml:space="preserve">, </w:t>
      </w:r>
      <w:r w:rsidRPr="0094141E">
        <w:t xml:space="preserve">Linux, Eclipse, Maven, </w:t>
      </w:r>
      <w:r w:rsidRPr="0094141E" w:rsidR="009C53A7">
        <w:t>UML</w:t>
      </w:r>
      <w:r w:rsidR="009C53A7">
        <w:t xml:space="preserve"> &amp;</w:t>
      </w:r>
      <w:r>
        <w:t xml:space="preserve"> Agile</w:t>
      </w:r>
      <w:r w:rsidR="00325929">
        <w:t>.</w:t>
      </w:r>
    </w:p>
    <w:p w:rsidR="008C47A5" w:rsidP="009D7779" w14:paraId="31A11C41" w14:textId="77777777">
      <w:pPr>
        <w:ind w:left="360" w:hanging="360"/>
        <w:jc w:val="both"/>
        <w:rPr>
          <w:b/>
          <w:sz w:val="20"/>
        </w:rPr>
      </w:pPr>
    </w:p>
    <w:p w:rsidR="009A5AF7" w:rsidP="009D7779" w14:paraId="0CC5AA34" w14:textId="77777777">
      <w:pPr>
        <w:ind w:left="360" w:hanging="360"/>
        <w:jc w:val="both"/>
        <w:rPr>
          <w:b/>
          <w:sz w:val="20"/>
        </w:rPr>
      </w:pPr>
      <w:r>
        <w:rPr>
          <w:b/>
          <w:sz w:val="20"/>
        </w:rPr>
        <w:t xml:space="preserve">Client: </w:t>
      </w:r>
      <w:r w:rsidR="00B75DB5">
        <w:rPr>
          <w:b/>
          <w:sz w:val="20"/>
        </w:rPr>
        <w:t>West c</w:t>
      </w:r>
      <w:r w:rsidR="00D96D03">
        <w:rPr>
          <w:b/>
          <w:sz w:val="20"/>
        </w:rPr>
        <w:t>orporation</w:t>
      </w:r>
      <w:r>
        <w:rPr>
          <w:b/>
          <w:sz w:val="20"/>
        </w:rPr>
        <w:t xml:space="preserve"> </w:t>
      </w:r>
      <w:r w:rsidRPr="00E70EFB">
        <w:rPr>
          <w:b/>
          <w:sz w:val="20"/>
        </w:rPr>
        <w:t>(</w:t>
      </w:r>
      <w:r w:rsidR="00D96D03">
        <w:rPr>
          <w:b/>
          <w:sz w:val="20"/>
        </w:rPr>
        <w:t>Feb</w:t>
      </w:r>
      <w:r>
        <w:rPr>
          <w:b/>
          <w:sz w:val="20"/>
        </w:rPr>
        <w:t>/</w:t>
      </w:r>
      <w:r w:rsidR="00D96D03">
        <w:rPr>
          <w:b/>
          <w:sz w:val="20"/>
        </w:rPr>
        <w:t>2020</w:t>
      </w:r>
      <w:r w:rsidRPr="00E70EFB">
        <w:rPr>
          <w:b/>
          <w:sz w:val="20"/>
        </w:rPr>
        <w:t xml:space="preserve"> </w:t>
      </w:r>
      <w:r w:rsidR="002048DD">
        <w:rPr>
          <w:b/>
          <w:sz w:val="20"/>
        </w:rPr>
        <w:t>Dec/202</w:t>
      </w:r>
      <w:r w:rsidR="008C47A5">
        <w:rPr>
          <w:b/>
          <w:sz w:val="20"/>
        </w:rPr>
        <w:t>1</w:t>
      </w:r>
      <w:r w:rsidRPr="00E70EFB">
        <w:rPr>
          <w:b/>
          <w:sz w:val="20"/>
        </w:rPr>
        <w:t>)</w:t>
      </w:r>
    </w:p>
    <w:p w:rsidR="009A5AF7" w:rsidRPr="00B75DB5" w:rsidP="009D7779" w14:paraId="161F5666" w14:textId="77777777">
      <w:pPr>
        <w:ind w:left="360" w:hanging="360"/>
        <w:jc w:val="both"/>
        <w:rPr>
          <w:b/>
          <w:sz w:val="22"/>
          <w:szCs w:val="22"/>
        </w:rPr>
      </w:pPr>
      <w:r>
        <w:rPr>
          <w:b/>
          <w:sz w:val="20"/>
        </w:rPr>
        <w:t xml:space="preserve"> Product</w:t>
      </w:r>
      <w:r w:rsidRPr="00B75DB5">
        <w:rPr>
          <w:b/>
          <w:sz w:val="22"/>
          <w:szCs w:val="22"/>
        </w:rPr>
        <w:t xml:space="preserve">: </w:t>
      </w:r>
      <w:hyperlink r:id="rId7" w:history="1">
        <w:r w:rsidRPr="00B75DB5" w:rsidR="00B75DB5">
          <w:rPr>
            <w:rStyle w:val="Hyperlink"/>
            <w:sz w:val="22"/>
            <w:szCs w:val="22"/>
          </w:rPr>
          <w:t>https://www.westuc.com/en-us/digital-media-services/webcast-pro</w:t>
        </w:r>
      </w:hyperlink>
    </w:p>
    <w:p w:rsidR="00AE650B" w:rsidRPr="00AE650B" w:rsidP="009D7779" w14:paraId="4B4241CC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</w:pPr>
      <w:r w:rsidRPr="00AE650B">
        <w:rPr>
          <w:sz w:val="20"/>
        </w:rPr>
        <w:t>Webcast Pro product provides solutions to Broadcast Interactive Presentations and delivers crystal clear audio, video and slides for an unmatched attendee experience without requiring special hardware</w:t>
      </w:r>
      <w:r w:rsidR="00F5721F">
        <w:rPr>
          <w:sz w:val="20"/>
        </w:rPr>
        <w:t>/</w:t>
      </w:r>
      <w:r w:rsidRPr="00AE650B">
        <w:rPr>
          <w:sz w:val="20"/>
        </w:rPr>
        <w:t>software</w:t>
      </w:r>
      <w:r w:rsidR="00F5721F">
        <w:rPr>
          <w:sz w:val="20"/>
        </w:rPr>
        <w:t xml:space="preserve"> </w:t>
      </w:r>
      <w:r w:rsidRPr="00AE650B">
        <w:rPr>
          <w:sz w:val="20"/>
        </w:rPr>
        <w:t xml:space="preserve">for audiences everywhere: internal, external, </w:t>
      </w:r>
      <w:r w:rsidRPr="00AE650B" w:rsidR="009D0126">
        <w:rPr>
          <w:sz w:val="20"/>
        </w:rPr>
        <w:t>local,</w:t>
      </w:r>
      <w:r w:rsidRPr="00AE650B">
        <w:rPr>
          <w:sz w:val="20"/>
        </w:rPr>
        <w:t xml:space="preserve"> or global</w:t>
      </w:r>
    </w:p>
    <w:p w:rsidR="00B1450C" w:rsidRPr="00773411" w:rsidP="009D7779" w14:paraId="47E31889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</w:pPr>
      <w:r w:rsidRPr="002561E6">
        <w:rPr>
          <w:sz w:val="20"/>
        </w:rPr>
        <w:t>Work</w:t>
      </w:r>
      <w:r w:rsidR="00A93E11">
        <w:rPr>
          <w:sz w:val="20"/>
        </w:rPr>
        <w:t>ed</w:t>
      </w:r>
      <w:r w:rsidRPr="002561E6">
        <w:rPr>
          <w:sz w:val="20"/>
        </w:rPr>
        <w:t xml:space="preserve"> on vertical applications such as </w:t>
      </w:r>
      <w:r w:rsidR="00F10425">
        <w:rPr>
          <w:sz w:val="20"/>
        </w:rPr>
        <w:t xml:space="preserve">Portal, </w:t>
      </w:r>
      <w:r w:rsidR="00331FEE">
        <w:rPr>
          <w:sz w:val="20"/>
        </w:rPr>
        <w:t>C</w:t>
      </w:r>
      <w:r w:rsidR="00F10425">
        <w:rPr>
          <w:sz w:val="20"/>
        </w:rPr>
        <w:t>hannels, Reports, webcast player, Batch Server,</w:t>
      </w:r>
      <w:r w:rsidR="006452EA">
        <w:rPr>
          <w:sz w:val="20"/>
        </w:rPr>
        <w:t xml:space="preserve"> video Transcoders,</w:t>
      </w:r>
      <w:r w:rsidR="00F10425">
        <w:rPr>
          <w:sz w:val="20"/>
        </w:rPr>
        <w:t xml:space="preserve"> </w:t>
      </w:r>
      <w:r w:rsidR="006452EA">
        <w:rPr>
          <w:sz w:val="20"/>
        </w:rPr>
        <w:t>Reports</w:t>
      </w:r>
      <w:r w:rsidR="00F10425">
        <w:rPr>
          <w:sz w:val="20"/>
        </w:rPr>
        <w:t xml:space="preserve"> </w:t>
      </w:r>
      <w:r w:rsidR="006331B8">
        <w:rPr>
          <w:sz w:val="20"/>
        </w:rPr>
        <w:t>and developed</w:t>
      </w:r>
      <w:r w:rsidR="00F5721F">
        <w:rPr>
          <w:sz w:val="20"/>
        </w:rPr>
        <w:t xml:space="preserve"> </w:t>
      </w:r>
      <w:r w:rsidR="00F10425">
        <w:rPr>
          <w:sz w:val="20"/>
        </w:rPr>
        <w:t>CDN Integration</w:t>
      </w:r>
      <w:r w:rsidR="00F5721F">
        <w:rPr>
          <w:sz w:val="20"/>
        </w:rPr>
        <w:t xml:space="preserve"> </w:t>
      </w:r>
      <w:r w:rsidR="00773411">
        <w:rPr>
          <w:sz w:val="20"/>
        </w:rPr>
        <w:t>using the EJB and JPA</w:t>
      </w:r>
    </w:p>
    <w:p w:rsidR="00B1450C" w:rsidP="009D7779" w14:paraId="6E31090C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3A11D8">
        <w:t xml:space="preserve">As a technical architect responsibility include </w:t>
      </w:r>
      <w:r w:rsidRPr="00ED2E13">
        <w:t xml:space="preserve">Architecture document, Detailed Design documents, Business Flow documents, Interface document, Security Document </w:t>
      </w:r>
      <w:r w:rsidR="00F91F60">
        <w:t xml:space="preserve">and </w:t>
      </w:r>
      <w:r w:rsidRPr="00ED2E13">
        <w:t>Application code Assessment documents.</w:t>
      </w:r>
    </w:p>
    <w:p w:rsidR="006046B9" w:rsidP="006046B9" w14:paraId="6A3503EC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 xml:space="preserve">Created the Docker Image for the Batch Server microservice application and deployed in </w:t>
      </w:r>
      <w:r>
        <w:t>the Kubernetes.</w:t>
      </w:r>
    </w:p>
    <w:p w:rsidR="009D0126" w:rsidRPr="00456BD2" w:rsidP="00456BD2" w14:paraId="0EE46A9A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 w:rsidRPr="00456BD2">
        <w:rPr>
          <w:sz w:val="20"/>
        </w:rPr>
        <w:t>Develop the application in the AWS to process the data</w:t>
      </w:r>
    </w:p>
    <w:p w:rsidR="00B1450C" w:rsidP="00456BD2" w14:paraId="6BDA3EB4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 w:rsidRPr="00957499">
        <w:rPr>
          <w:sz w:val="20"/>
        </w:rPr>
        <w:t xml:space="preserve">Lead the technical team and mentored </w:t>
      </w:r>
      <w:r>
        <w:rPr>
          <w:sz w:val="20"/>
        </w:rPr>
        <w:t>Team Lead, D</w:t>
      </w:r>
      <w:r w:rsidRPr="00957499">
        <w:rPr>
          <w:sz w:val="20"/>
        </w:rPr>
        <w:t>evelopers</w:t>
      </w:r>
      <w:r>
        <w:rPr>
          <w:sz w:val="20"/>
        </w:rPr>
        <w:t xml:space="preserve">, </w:t>
      </w:r>
      <w:r w:rsidR="009D0126">
        <w:rPr>
          <w:sz w:val="20"/>
        </w:rPr>
        <w:t>Ag</w:t>
      </w:r>
      <w:r>
        <w:rPr>
          <w:sz w:val="20"/>
        </w:rPr>
        <w:t xml:space="preserve">ile </w:t>
      </w:r>
      <w:r w:rsidR="00BE3532">
        <w:rPr>
          <w:sz w:val="20"/>
        </w:rPr>
        <w:t>Team</w:t>
      </w:r>
      <w:r w:rsidR="009D0126">
        <w:rPr>
          <w:sz w:val="20"/>
        </w:rPr>
        <w:t xml:space="preserve"> </w:t>
      </w:r>
      <w:r>
        <w:rPr>
          <w:sz w:val="20"/>
        </w:rPr>
        <w:t xml:space="preserve">and </w:t>
      </w:r>
      <w:r w:rsidR="00425C37">
        <w:rPr>
          <w:sz w:val="20"/>
        </w:rPr>
        <w:t xml:space="preserve">Testing </w:t>
      </w:r>
      <w:r w:rsidR="009A1DE1">
        <w:rPr>
          <w:sz w:val="20"/>
        </w:rPr>
        <w:t>Team.</w:t>
      </w:r>
    </w:p>
    <w:p w:rsidR="009A5AF7" w:rsidP="009D7779" w14:paraId="2EA47867" w14:textId="77777777">
      <w:pPr>
        <w:pStyle w:val="regular"/>
        <w:ind w:left="360" w:hanging="360"/>
      </w:pPr>
    </w:p>
    <w:p w:rsidR="009A5AF7" w:rsidP="001A1C05" w14:paraId="76ABC861" w14:textId="77777777">
      <w:pPr>
        <w:jc w:val="both"/>
        <w:rPr>
          <w:b/>
          <w:sz w:val="20"/>
        </w:rPr>
      </w:pPr>
      <w:r w:rsidRPr="0094141E">
        <w:rPr>
          <w:b/>
          <w:sz w:val="20"/>
        </w:rPr>
        <w:t>Technical Environment:</w:t>
      </w:r>
    </w:p>
    <w:p w:rsidR="009A5AF7" w:rsidP="009D7779" w14:paraId="37331D96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>Python,</w:t>
      </w:r>
      <w:r w:rsidRPr="0094141E">
        <w:t xml:space="preserve"> Java</w:t>
      </w:r>
      <w:r w:rsidRPr="0094141E">
        <w:t>,</w:t>
      </w:r>
      <w:r w:rsidRPr="00BD5436" w:rsidR="00BD5436">
        <w:t xml:space="preserve"> </w:t>
      </w:r>
      <w:r w:rsidR="00BD5436">
        <w:t>EJB3,</w:t>
      </w:r>
      <w:r w:rsidRPr="00BD5436" w:rsidR="00BD5436">
        <w:t xml:space="preserve"> </w:t>
      </w:r>
      <w:r w:rsidR="00BD5436">
        <w:t>JPA,</w:t>
      </w:r>
      <w:r w:rsidR="00B75DB5">
        <w:t xml:space="preserve"> </w:t>
      </w:r>
      <w:r w:rsidRPr="00D96D03" w:rsidR="009A1DE1">
        <w:t>Elastic Search</w:t>
      </w:r>
      <w:r w:rsidR="009A1DE1">
        <w:t xml:space="preserve">, Neo4j, Hazelcast, Rest, </w:t>
      </w:r>
      <w:r w:rsidR="009D0126">
        <w:t xml:space="preserve">AWS, Lambda, </w:t>
      </w:r>
      <w:r w:rsidRPr="00684748">
        <w:t>CloudTrail</w:t>
      </w:r>
      <w:r>
        <w:t xml:space="preserve">, </w:t>
      </w:r>
      <w:r w:rsidR="009D0126">
        <w:t>Athena, Red shift, Crawler, EMR, E</w:t>
      </w:r>
      <w:r w:rsidR="00BD5436">
        <w:t>C</w:t>
      </w:r>
      <w:r w:rsidR="009D0126">
        <w:t xml:space="preserve">2, Glue, S3, </w:t>
      </w:r>
      <w:r w:rsidR="008A2197">
        <w:t xml:space="preserve">IAM, </w:t>
      </w:r>
      <w:r w:rsidR="00AE6407">
        <w:t>Policy, Route</w:t>
      </w:r>
      <w:r w:rsidRPr="00B24363" w:rsidR="00B24363">
        <w:t>53</w:t>
      </w:r>
      <w:r w:rsidR="00B24363">
        <w:t xml:space="preserve">, </w:t>
      </w:r>
      <w:r w:rsidRPr="00B24363" w:rsidR="00B24363">
        <w:t>CloudWatch, CloudFormation, Auto Scaling,</w:t>
      </w:r>
      <w:r w:rsidR="00B24363">
        <w:t xml:space="preserve"> </w:t>
      </w:r>
      <w:r w:rsidR="00EE2C1B">
        <w:t>Kubernetes, DevOps</w:t>
      </w:r>
      <w:r w:rsidR="00901C16">
        <w:t xml:space="preserve"> (</w:t>
      </w:r>
      <w:r w:rsidR="002567BE">
        <w:t xml:space="preserve">CI/CD), </w:t>
      </w:r>
      <w:r w:rsidR="00EE2C1B">
        <w:t>Bitbucket</w:t>
      </w:r>
      <w:r w:rsidR="00D96D03">
        <w:t>,</w:t>
      </w:r>
      <w:r w:rsidR="00B1450C">
        <w:t xml:space="preserve"> </w:t>
      </w:r>
      <w:r w:rsidRPr="0094141E" w:rsidR="00901C16">
        <w:t>Maven</w:t>
      </w:r>
      <w:r w:rsidRPr="0094141E">
        <w:t xml:space="preserve">, Ant, UML, </w:t>
      </w:r>
      <w:r w:rsidR="00B75DB5">
        <w:t>Oracle</w:t>
      </w:r>
      <w:r>
        <w:t xml:space="preserve">, jUnit, </w:t>
      </w:r>
      <w:r w:rsidR="00687024">
        <w:t xml:space="preserve">Mockito, </w:t>
      </w:r>
      <w:r w:rsidRPr="00687024" w:rsidR="00687024">
        <w:t xml:space="preserve">Power mock, </w:t>
      </w:r>
      <w:r w:rsidR="00901C16">
        <w:t>Swagger,</w:t>
      </w:r>
      <w:r>
        <w:t xml:space="preserve"> </w:t>
      </w:r>
      <w:r w:rsidR="00901C16">
        <w:t>White source</w:t>
      </w:r>
      <w:r w:rsidRPr="009A1DE1" w:rsidR="009A1DE1">
        <w:t xml:space="preserve"> </w:t>
      </w:r>
      <w:r w:rsidRPr="0094141E" w:rsidR="009A1DE1">
        <w:t>Linux, Eclipse,</w:t>
      </w:r>
      <w:r>
        <w:t xml:space="preserve"> </w:t>
      </w:r>
      <w:r w:rsidR="00EE0CFD">
        <w:t>&amp;</w:t>
      </w:r>
      <w:r>
        <w:t xml:space="preserve"> Agile</w:t>
      </w:r>
    </w:p>
    <w:p w:rsidR="009A5AF7" w:rsidP="009D7779" w14:paraId="3F02D025" w14:textId="77777777">
      <w:pPr>
        <w:ind w:left="360"/>
        <w:jc w:val="both"/>
        <w:rPr>
          <w:b/>
          <w:sz w:val="20"/>
        </w:rPr>
      </w:pPr>
    </w:p>
    <w:p w:rsidR="00335B60" w:rsidP="009D7779" w14:paraId="69F7EE4F" w14:textId="77777777">
      <w:pPr>
        <w:ind w:left="90"/>
        <w:jc w:val="both"/>
        <w:rPr>
          <w:b/>
          <w:sz w:val="20"/>
        </w:rPr>
      </w:pPr>
      <w:r>
        <w:rPr>
          <w:b/>
          <w:sz w:val="20"/>
        </w:rPr>
        <w:t>Company: United Technologies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Client: United Technology </w:t>
      </w:r>
      <w:r w:rsidRPr="00E70EFB">
        <w:rPr>
          <w:b/>
          <w:sz w:val="20"/>
        </w:rPr>
        <w:t>(</w:t>
      </w:r>
      <w:r w:rsidR="00D610C2">
        <w:rPr>
          <w:b/>
          <w:sz w:val="20"/>
        </w:rPr>
        <w:t>Jan/2018</w:t>
      </w:r>
      <w:r w:rsidRPr="00E70EFB">
        <w:rPr>
          <w:b/>
          <w:sz w:val="20"/>
        </w:rPr>
        <w:t xml:space="preserve"> – </w:t>
      </w:r>
      <w:r w:rsidR="002368ED">
        <w:rPr>
          <w:b/>
          <w:sz w:val="20"/>
        </w:rPr>
        <w:t>Dec 2019</w:t>
      </w:r>
      <w:r w:rsidRPr="00E70EFB">
        <w:rPr>
          <w:b/>
          <w:sz w:val="20"/>
        </w:rPr>
        <w:t>)</w:t>
      </w:r>
    </w:p>
    <w:p w:rsidR="00335B60" w:rsidP="009D7779" w14:paraId="677E48DA" w14:textId="77777777">
      <w:pPr>
        <w:ind w:left="90"/>
        <w:jc w:val="both"/>
        <w:rPr>
          <w:b/>
          <w:sz w:val="20"/>
        </w:rPr>
      </w:pPr>
      <w:r>
        <w:rPr>
          <w:b/>
          <w:sz w:val="20"/>
        </w:rPr>
        <w:t>URL</w:t>
      </w:r>
      <w:r w:rsidR="00F24849">
        <w:rPr>
          <w:b/>
          <w:sz w:val="20"/>
        </w:rPr>
        <w:t>:</w:t>
      </w:r>
      <w:r>
        <w:rPr>
          <w:b/>
          <w:sz w:val="20"/>
        </w:rPr>
        <w:t xml:space="preserve"> </w:t>
      </w:r>
      <w:hyperlink r:id="rId8" w:history="1">
        <w:r w:rsidRPr="002A7397" w:rsidR="00D610C2">
          <w:rPr>
            <w:rStyle w:val="Hyperlink"/>
            <w:b/>
            <w:sz w:val="20"/>
          </w:rPr>
          <w:t>https://www.utc.com</w:t>
        </w:r>
      </w:hyperlink>
      <w:r w:rsidR="00D610C2">
        <w:rPr>
          <w:b/>
          <w:sz w:val="20"/>
        </w:rPr>
        <w:t xml:space="preserve"> </w:t>
      </w:r>
      <w:r w:rsidR="005051F4">
        <w:rPr>
          <w:b/>
          <w:sz w:val="20"/>
        </w:rPr>
        <w:tab/>
      </w:r>
      <w:r w:rsidR="005051F4">
        <w:rPr>
          <w:b/>
          <w:sz w:val="20"/>
        </w:rPr>
        <w:tab/>
        <w:t xml:space="preserve"> </w:t>
      </w:r>
      <w:r w:rsidR="00F24849">
        <w:rPr>
          <w:b/>
          <w:sz w:val="20"/>
        </w:rPr>
        <w:t>Product:</w:t>
      </w:r>
      <w:r w:rsidR="00D610C2">
        <w:rPr>
          <w:b/>
          <w:sz w:val="20"/>
        </w:rPr>
        <w:t xml:space="preserve">  </w:t>
      </w:r>
      <w:hyperlink r:id="rId9" w:history="1">
        <w:r w:rsidRPr="00D610C2" w:rsidR="00D610C2">
          <w:rPr>
            <w:rStyle w:val="Hyperlink"/>
            <w:b/>
            <w:sz w:val="20"/>
          </w:rPr>
          <w:t>https://cortix.ai</w:t>
        </w:r>
      </w:hyperlink>
    </w:p>
    <w:p w:rsidR="00D610C2" w:rsidP="009D7779" w14:paraId="72BDD292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>A</w:t>
      </w:r>
      <w:r w:rsidR="00335B60">
        <w:t xml:space="preserve"> </w:t>
      </w:r>
      <w:r>
        <w:t>Cortix</w:t>
      </w:r>
      <w:r w:rsidR="00335B60">
        <w:t xml:space="preserve"> is</w:t>
      </w:r>
      <w:r>
        <w:t xml:space="preserve"> an advanced Artificial Intelligence (AI) and Internet of things (IOT)</w:t>
      </w:r>
      <w:r w:rsidR="00335B60">
        <w:t xml:space="preserve"> </w:t>
      </w:r>
      <w:r>
        <w:t xml:space="preserve">platform to provide analytics-driven energy management of building, </w:t>
      </w:r>
      <w:r w:rsidR="00F91F60">
        <w:t>S</w:t>
      </w:r>
      <w:r>
        <w:t xml:space="preserve">ite </w:t>
      </w:r>
      <w:r w:rsidR="00684748">
        <w:t>&amp;</w:t>
      </w:r>
      <w:r>
        <w:t xml:space="preserve"> </w:t>
      </w:r>
      <w:r w:rsidR="00F91F60">
        <w:t>E</w:t>
      </w:r>
      <w:r>
        <w:t>quipment data</w:t>
      </w:r>
    </w:p>
    <w:p w:rsidR="00D610C2" w:rsidRPr="00F91F60" w:rsidP="009D7779" w14:paraId="77442325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</w:pPr>
      <w:r w:rsidRPr="002561E6">
        <w:rPr>
          <w:sz w:val="20"/>
        </w:rPr>
        <w:t>Work</w:t>
      </w:r>
      <w:r w:rsidR="00A93E11">
        <w:rPr>
          <w:sz w:val="20"/>
        </w:rPr>
        <w:t>ed</w:t>
      </w:r>
      <w:r w:rsidRPr="002561E6">
        <w:rPr>
          <w:sz w:val="20"/>
        </w:rPr>
        <w:t xml:space="preserve"> on the many vertical applications such as </w:t>
      </w:r>
      <w:r>
        <w:rPr>
          <w:sz w:val="20"/>
        </w:rPr>
        <w:t xml:space="preserve">ADR, </w:t>
      </w:r>
      <w:r w:rsidR="00F91F60">
        <w:rPr>
          <w:sz w:val="20"/>
        </w:rPr>
        <w:t>Cortex</w:t>
      </w:r>
      <w:r>
        <w:rPr>
          <w:sz w:val="20"/>
        </w:rPr>
        <w:t xml:space="preserve"> and Devops</w:t>
      </w:r>
    </w:p>
    <w:p w:rsidR="00F91F60" w:rsidP="009D7779" w14:paraId="0C05493E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 w:rsidRPr="00F91F60">
        <w:rPr>
          <w:sz w:val="20"/>
        </w:rPr>
        <w:t>Worked on multiple Kafka data pipeline and Kafka consumer such as</w:t>
      </w:r>
      <w:r w:rsidR="00FC4891">
        <w:rPr>
          <w:sz w:val="20"/>
        </w:rPr>
        <w:t xml:space="preserve"> </w:t>
      </w:r>
      <w:r w:rsidR="00415037">
        <w:rPr>
          <w:sz w:val="20"/>
        </w:rPr>
        <w:t>Equipment Data, Building and S</w:t>
      </w:r>
      <w:r w:rsidR="0028674F">
        <w:rPr>
          <w:sz w:val="20"/>
        </w:rPr>
        <w:t>i</w:t>
      </w:r>
      <w:r w:rsidR="00415037">
        <w:rPr>
          <w:sz w:val="20"/>
        </w:rPr>
        <w:t>te</w:t>
      </w:r>
      <w:r w:rsidR="0028674F">
        <w:rPr>
          <w:sz w:val="20"/>
        </w:rPr>
        <w:t xml:space="preserve"> </w:t>
      </w:r>
    </w:p>
    <w:p w:rsidR="0028674F" w:rsidRPr="00F91F60" w:rsidP="009D7779" w14:paraId="41D77A4F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>
        <w:rPr>
          <w:sz w:val="20"/>
        </w:rPr>
        <w:t xml:space="preserve">Working on create multiple microservices application such as </w:t>
      </w:r>
      <w:r w:rsidR="00EE2C1B">
        <w:rPr>
          <w:sz w:val="20"/>
        </w:rPr>
        <w:t>r</w:t>
      </w:r>
      <w:r>
        <w:rPr>
          <w:sz w:val="20"/>
        </w:rPr>
        <w:t xml:space="preserve">eading the data from the </w:t>
      </w:r>
      <w:r w:rsidR="00EE2C1B">
        <w:rPr>
          <w:sz w:val="20"/>
        </w:rPr>
        <w:t>HBase,</w:t>
      </w:r>
      <w:r>
        <w:rPr>
          <w:sz w:val="20"/>
        </w:rPr>
        <w:t xml:space="preserve"> creating the Correlation Id</w:t>
      </w:r>
      <w:r w:rsidR="006A23C3">
        <w:rPr>
          <w:sz w:val="20"/>
        </w:rPr>
        <w:t xml:space="preserve"> and Equipment application</w:t>
      </w:r>
    </w:p>
    <w:p w:rsidR="00335B60" w:rsidRPr="00ED2E13" w:rsidP="009D7779" w14:paraId="027BF7AD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3A11D8">
        <w:t xml:space="preserve">As a </w:t>
      </w:r>
      <w:r w:rsidRPr="003A11D8" w:rsidR="00D14B45">
        <w:t>technical architect responsibility</w:t>
      </w:r>
      <w:r w:rsidRPr="003A11D8">
        <w:t xml:space="preserve"> include </w:t>
      </w:r>
      <w:r w:rsidRPr="00ED2E13">
        <w:t>Architecture document, Detailed Design documents, Business Flow documents, Interface document, Security Document</w:t>
      </w:r>
      <w:r w:rsidR="00F91F60">
        <w:t xml:space="preserve"> and</w:t>
      </w:r>
      <w:r w:rsidRPr="00ED2E13">
        <w:t xml:space="preserve"> Application code Assessment documents</w:t>
      </w:r>
    </w:p>
    <w:p w:rsidR="00335B60" w:rsidP="009D7779" w14:paraId="68D96C8E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 w:rsidRPr="00957499">
        <w:rPr>
          <w:sz w:val="20"/>
        </w:rPr>
        <w:t xml:space="preserve">Lead the technical team and mentored </w:t>
      </w:r>
      <w:r>
        <w:rPr>
          <w:sz w:val="20"/>
        </w:rPr>
        <w:t>Team Lead, D</w:t>
      </w:r>
      <w:r w:rsidRPr="00957499">
        <w:rPr>
          <w:sz w:val="20"/>
        </w:rPr>
        <w:t>evelopers</w:t>
      </w:r>
      <w:r w:rsidR="00D610C2">
        <w:rPr>
          <w:sz w:val="20"/>
        </w:rPr>
        <w:t>,</w:t>
      </w:r>
      <w:r>
        <w:rPr>
          <w:sz w:val="20"/>
        </w:rPr>
        <w:t xml:space="preserve"> </w:t>
      </w:r>
      <w:r w:rsidR="00D610C2">
        <w:rPr>
          <w:sz w:val="20"/>
        </w:rPr>
        <w:t xml:space="preserve">agile team </w:t>
      </w:r>
      <w:r w:rsidR="00684748">
        <w:rPr>
          <w:sz w:val="20"/>
        </w:rPr>
        <w:t>&amp;</w:t>
      </w:r>
      <w:r>
        <w:rPr>
          <w:sz w:val="20"/>
        </w:rPr>
        <w:t xml:space="preserve"> Test</w:t>
      </w:r>
      <w:r w:rsidR="006359BB">
        <w:rPr>
          <w:sz w:val="20"/>
        </w:rPr>
        <w:t>ing Team</w:t>
      </w:r>
    </w:p>
    <w:p w:rsidR="002F7C57" w:rsidP="002F7C57" w14:paraId="78267314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>Created the Docker Image for the multiple Microservice application and deployed in the Kubernetes.</w:t>
      </w:r>
    </w:p>
    <w:p w:rsidR="00335B60" w:rsidP="009D7779" w14:paraId="7619C1E5" w14:textId="77777777">
      <w:pPr>
        <w:pStyle w:val="regular"/>
        <w:ind w:left="360"/>
      </w:pPr>
    </w:p>
    <w:p w:rsidR="00335B60" w:rsidP="00443906" w14:paraId="5530634E" w14:textId="77777777">
      <w:pPr>
        <w:jc w:val="both"/>
        <w:rPr>
          <w:b/>
          <w:sz w:val="20"/>
        </w:rPr>
      </w:pPr>
      <w:r w:rsidRPr="0094141E">
        <w:rPr>
          <w:b/>
          <w:sz w:val="20"/>
        </w:rPr>
        <w:t>Technical Environment:</w:t>
      </w:r>
    </w:p>
    <w:p w:rsidR="00335B60" w:rsidP="009D7779" w14:paraId="3C5E7D94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94141E">
        <w:t>Java</w:t>
      </w:r>
      <w:r>
        <w:t xml:space="preserve">, </w:t>
      </w:r>
      <w:r w:rsidR="00D14307">
        <w:t>Kafka,</w:t>
      </w:r>
      <w:r w:rsidR="00EA2D31">
        <w:t xml:space="preserve"> </w:t>
      </w:r>
      <w:r w:rsidR="00FD377F">
        <w:t xml:space="preserve">Azure, </w:t>
      </w:r>
      <w:r w:rsidR="00D610C2">
        <w:t xml:space="preserve">Docker, </w:t>
      </w:r>
      <w:r w:rsidR="00B7066B">
        <w:t>Kubernetes</w:t>
      </w:r>
      <w:r w:rsidR="00D610C2">
        <w:t>,</w:t>
      </w:r>
      <w:r w:rsidRPr="00FE1BD1" w:rsidR="00FE1BD1">
        <w:t xml:space="preserve"> </w:t>
      </w:r>
      <w:r w:rsidR="00FE1BD1">
        <w:t>Spring,</w:t>
      </w:r>
      <w:r w:rsidR="00D610C2">
        <w:t xml:space="preserve"> </w:t>
      </w:r>
      <w:r>
        <w:t xml:space="preserve">Spring Boot, Micro </w:t>
      </w:r>
      <w:r w:rsidR="00BA1F59">
        <w:t xml:space="preserve">Services, </w:t>
      </w:r>
      <w:r w:rsidR="009E0801">
        <w:t>Rest</w:t>
      </w:r>
      <w:r w:rsidRPr="0094141E" w:rsidR="00156933">
        <w:t>,</w:t>
      </w:r>
      <w:r w:rsidRPr="0094141E">
        <w:t xml:space="preserve"> </w:t>
      </w:r>
      <w:r w:rsidR="006359BB">
        <w:t>Swagger</w:t>
      </w:r>
      <w:r>
        <w:t>,</w:t>
      </w:r>
      <w:r w:rsidRPr="006359BB" w:rsidR="006359BB">
        <w:t xml:space="preserve"> </w:t>
      </w:r>
      <w:r w:rsidR="006359BB">
        <w:t>Junit,</w:t>
      </w:r>
      <w:r>
        <w:t xml:space="preserve"> </w:t>
      </w:r>
      <w:r w:rsidR="007B7FB2">
        <w:t xml:space="preserve">HDFS, </w:t>
      </w:r>
      <w:r w:rsidR="00D610C2">
        <w:t xml:space="preserve">Hadoop, Hive, </w:t>
      </w:r>
      <w:r w:rsidR="00FE1BD1">
        <w:t>HBase</w:t>
      </w:r>
      <w:r w:rsidR="00D610C2">
        <w:t xml:space="preserve">, Phoenix, </w:t>
      </w:r>
      <w:r w:rsidR="00FD377F">
        <w:t>P</w:t>
      </w:r>
      <w:r w:rsidR="005C0855">
        <w:t xml:space="preserve">rotobuf, </w:t>
      </w:r>
      <w:r w:rsidR="00FE1BD1">
        <w:t xml:space="preserve">Spotfire, White source, </w:t>
      </w:r>
      <w:r w:rsidR="00FD377F">
        <w:t xml:space="preserve">Apache </w:t>
      </w:r>
      <w:r>
        <w:t>Common,</w:t>
      </w:r>
      <w:r w:rsidRPr="00F91F60" w:rsidR="00F91F60">
        <w:t xml:space="preserve"> </w:t>
      </w:r>
      <w:r w:rsidR="00FE1BD1">
        <w:t>Devops (</w:t>
      </w:r>
      <w:r>
        <w:t>CI/CD),</w:t>
      </w:r>
      <w:r w:rsidRPr="00FE1BD1" w:rsidR="00FE1BD1">
        <w:t xml:space="preserve"> </w:t>
      </w:r>
      <w:r w:rsidR="00FE1BD1">
        <w:t>Jenkins</w:t>
      </w:r>
      <w:r w:rsidRPr="0094141E" w:rsidR="00FE1BD1">
        <w:t xml:space="preserve">, </w:t>
      </w:r>
      <w:r w:rsidRPr="0094141E">
        <w:t xml:space="preserve">Ant, </w:t>
      </w:r>
      <w:r w:rsidRPr="0094141E" w:rsidR="00FE1BD1">
        <w:t>Maven</w:t>
      </w:r>
      <w:r w:rsidR="00FE1BD1">
        <w:t xml:space="preserve">, </w:t>
      </w:r>
      <w:r>
        <w:t>Clover</w:t>
      </w:r>
      <w:r w:rsidRPr="0094141E">
        <w:t xml:space="preserve"> </w:t>
      </w:r>
      <w:r w:rsidRPr="0094141E" w:rsidR="00067AFE">
        <w:t xml:space="preserve">UML, </w:t>
      </w:r>
      <w:r w:rsidR="00067AFE">
        <w:t>PostgreSQL</w:t>
      </w:r>
      <w:r>
        <w:t xml:space="preserve">, </w:t>
      </w:r>
      <w:r w:rsidR="00D610C2">
        <w:t>Linux</w:t>
      </w:r>
      <w:r>
        <w:t>,</w:t>
      </w:r>
      <w:r w:rsidR="00543872">
        <w:t xml:space="preserve"> </w:t>
      </w:r>
      <w:r w:rsidRPr="0094141E" w:rsidR="00FE1BD1">
        <w:t>Eclipse</w:t>
      </w:r>
      <w:r w:rsidR="00FE1BD1">
        <w:t xml:space="preserve"> </w:t>
      </w:r>
      <w:r>
        <w:t>and Agile</w:t>
      </w:r>
      <w:r w:rsidR="00FE1BD1">
        <w:t>.</w:t>
      </w:r>
    </w:p>
    <w:p w:rsidR="003644D7" w:rsidP="009D7779" w14:paraId="1004733B" w14:textId="77777777">
      <w:pPr>
        <w:ind w:left="360"/>
        <w:jc w:val="both"/>
        <w:rPr>
          <w:b/>
          <w:sz w:val="20"/>
        </w:rPr>
      </w:pPr>
    </w:p>
    <w:p w:rsidR="00112789" w:rsidP="006A23C3" w14:paraId="15C55775" w14:textId="77777777">
      <w:pPr>
        <w:jc w:val="both"/>
        <w:rPr>
          <w:b/>
          <w:sz w:val="20"/>
        </w:rPr>
      </w:pPr>
      <w:r>
        <w:rPr>
          <w:b/>
          <w:sz w:val="20"/>
        </w:rPr>
        <w:t>Company: IBM</w:t>
      </w:r>
      <w:r w:rsidRPr="00E70EFB"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F21915">
        <w:rPr>
          <w:b/>
          <w:sz w:val="20"/>
        </w:rPr>
        <w:t>Client:</w:t>
      </w:r>
      <w:r>
        <w:rPr>
          <w:b/>
          <w:sz w:val="20"/>
        </w:rPr>
        <w:t xml:space="preserve"> </w:t>
      </w:r>
      <w:r w:rsidR="00F21915">
        <w:rPr>
          <w:b/>
          <w:sz w:val="20"/>
        </w:rPr>
        <w:t xml:space="preserve">IBM </w:t>
      </w:r>
      <w:r w:rsidRPr="00E70EFB" w:rsidR="00F21915">
        <w:rPr>
          <w:b/>
          <w:sz w:val="20"/>
        </w:rPr>
        <w:t>(</w:t>
      </w:r>
      <w:r w:rsidR="00B61FE9">
        <w:rPr>
          <w:b/>
          <w:sz w:val="20"/>
        </w:rPr>
        <w:t>Sep/2016</w:t>
      </w:r>
      <w:r w:rsidRPr="00E70EFB">
        <w:rPr>
          <w:b/>
          <w:sz w:val="20"/>
        </w:rPr>
        <w:t xml:space="preserve"> – </w:t>
      </w:r>
      <w:r w:rsidR="00D610C2">
        <w:rPr>
          <w:b/>
          <w:sz w:val="20"/>
        </w:rPr>
        <w:t>Aug/2017</w:t>
      </w:r>
      <w:r w:rsidRPr="00E70EFB">
        <w:rPr>
          <w:b/>
          <w:sz w:val="20"/>
        </w:rPr>
        <w:t>)</w:t>
      </w:r>
    </w:p>
    <w:p w:rsidR="0049478A" w:rsidP="009D7779" w14:paraId="4EB8DFBF" w14:textId="77777777">
      <w:pPr>
        <w:ind w:left="360"/>
        <w:jc w:val="both"/>
        <w:rPr>
          <w:b/>
          <w:sz w:val="20"/>
        </w:rPr>
      </w:pPr>
      <w:r>
        <w:rPr>
          <w:b/>
          <w:sz w:val="20"/>
        </w:rPr>
        <w:t xml:space="preserve">URL: </w:t>
      </w:r>
      <w:hyperlink r:id="rId10" w:history="1">
        <w:r w:rsidRPr="002F5F28">
          <w:rPr>
            <w:rStyle w:val="Hyperlink"/>
            <w:b/>
            <w:sz w:val="20"/>
          </w:rPr>
          <w:t>https://www.ibm.com</w:t>
        </w:r>
      </w:hyperlink>
    </w:p>
    <w:p w:rsidR="00B07DAA" w:rsidP="009D7779" w14:paraId="256C7DBA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 xml:space="preserve">An ePolicy application is a </w:t>
      </w:r>
      <w:r w:rsidR="00D14B45">
        <w:t>web-based</w:t>
      </w:r>
      <w:r>
        <w:t xml:space="preserve"> tool designed to facilitate the Digitation of policy document, base </w:t>
      </w:r>
      <w:r w:rsidR="008D6C37">
        <w:t>D</w:t>
      </w:r>
      <w:r>
        <w:t>ocument and Technical Specifications</w:t>
      </w:r>
    </w:p>
    <w:p w:rsidR="008D2A84" w:rsidP="009D7779" w14:paraId="4E200C28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>
        <w:t xml:space="preserve">Worked on development of </w:t>
      </w:r>
      <w:r w:rsidR="008D6C37">
        <w:t>m</w:t>
      </w:r>
      <w:r>
        <w:t xml:space="preserve">icro service for the </w:t>
      </w:r>
      <w:r w:rsidR="008D6C37">
        <w:t>technical</w:t>
      </w:r>
      <w:r>
        <w:t xml:space="preserve"> specification</w:t>
      </w:r>
      <w:r w:rsidR="00256A0E">
        <w:t xml:space="preserve"> </w:t>
      </w:r>
      <w:r w:rsidR="007E1106">
        <w:t>document</w:t>
      </w:r>
    </w:p>
    <w:p w:rsidR="00ED2E13" w:rsidRPr="00ED2E13" w:rsidP="009D7779" w14:paraId="3E7F2E3A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3A11D8">
        <w:t xml:space="preserve">As a </w:t>
      </w:r>
      <w:r w:rsidRPr="003A11D8" w:rsidR="00D14B45">
        <w:t>technical architect responsibility</w:t>
      </w:r>
      <w:r w:rsidRPr="003A11D8">
        <w:t xml:space="preserve"> include </w:t>
      </w:r>
      <w:r w:rsidRPr="00ED2E13">
        <w:t>Architecture document, Detailed Design documents, Business Flow documents, Interface document, Security Document, Application code Assessment documents</w:t>
      </w:r>
    </w:p>
    <w:p w:rsidR="00ED2E13" w:rsidP="009D7779" w14:paraId="301D3CCA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 w:rsidRPr="00957499">
        <w:rPr>
          <w:sz w:val="20"/>
        </w:rPr>
        <w:t xml:space="preserve">Lead the technical team and mentored </w:t>
      </w:r>
      <w:r>
        <w:rPr>
          <w:sz w:val="20"/>
        </w:rPr>
        <w:t>Team Lead, D</w:t>
      </w:r>
      <w:r w:rsidRPr="00957499">
        <w:rPr>
          <w:sz w:val="20"/>
        </w:rPr>
        <w:t>evelopers</w:t>
      </w:r>
      <w:r>
        <w:rPr>
          <w:sz w:val="20"/>
        </w:rPr>
        <w:t xml:space="preserve"> and </w:t>
      </w:r>
      <w:r w:rsidR="00DD653B">
        <w:rPr>
          <w:sz w:val="20"/>
        </w:rPr>
        <w:t>Testing Team</w:t>
      </w:r>
    </w:p>
    <w:p w:rsidR="00ED2E13" w:rsidP="009D7779" w14:paraId="6CB1E36D" w14:textId="77777777">
      <w:pPr>
        <w:pStyle w:val="regular"/>
        <w:ind w:left="360"/>
      </w:pPr>
    </w:p>
    <w:p w:rsidR="00112789" w:rsidP="009273C2" w14:paraId="7F6EC8D3" w14:textId="77777777">
      <w:pPr>
        <w:jc w:val="both"/>
        <w:rPr>
          <w:b/>
          <w:sz w:val="20"/>
        </w:rPr>
      </w:pPr>
      <w:r w:rsidRPr="0094141E">
        <w:rPr>
          <w:b/>
          <w:sz w:val="20"/>
        </w:rPr>
        <w:t>Technical Environment:</w:t>
      </w:r>
    </w:p>
    <w:p w:rsidR="00112789" w:rsidP="009D7779" w14:paraId="581B4D26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94141E">
        <w:t xml:space="preserve">Java, </w:t>
      </w:r>
      <w:r w:rsidRPr="0094141E" w:rsidR="00DC0ECB">
        <w:t>J2EE</w:t>
      </w:r>
      <w:r w:rsidR="00DC0ECB">
        <w:t xml:space="preserve">, </w:t>
      </w:r>
      <w:r w:rsidRPr="0094141E" w:rsidR="008D6C37">
        <w:t xml:space="preserve">EJB, </w:t>
      </w:r>
      <w:r w:rsidR="008D6C37">
        <w:t>JMS</w:t>
      </w:r>
      <w:r>
        <w:t xml:space="preserve">, </w:t>
      </w:r>
      <w:r w:rsidRPr="0094141E">
        <w:t>JavaScript,</w:t>
      </w:r>
      <w:r>
        <w:t xml:space="preserve"> AJAX,</w:t>
      </w:r>
      <w:r w:rsidRPr="0094141E">
        <w:t xml:space="preserve"> Web Services (</w:t>
      </w:r>
      <w:r>
        <w:t>Rest</w:t>
      </w:r>
      <w:r w:rsidRPr="0094141E">
        <w:t xml:space="preserve">), </w:t>
      </w:r>
      <w:r w:rsidR="00B07DAA">
        <w:t xml:space="preserve">Struts, Spring, </w:t>
      </w:r>
      <w:r w:rsidR="00DC0ECB">
        <w:t xml:space="preserve">Spring Boot, Micro Services, </w:t>
      </w:r>
      <w:r w:rsidR="006B4F72">
        <w:t>Free marker</w:t>
      </w:r>
      <w:r w:rsidR="003A11D8">
        <w:t xml:space="preserve">, </w:t>
      </w:r>
      <w:r w:rsidR="00B07DAA">
        <w:t xml:space="preserve">Jasper Report, Apache POI, </w:t>
      </w:r>
      <w:r w:rsidR="006B4F72">
        <w:t>Site mesh</w:t>
      </w:r>
      <w:r w:rsidR="00B07DAA">
        <w:t xml:space="preserve">, Apache Common, </w:t>
      </w:r>
      <w:r w:rsidR="006B4F72">
        <w:t xml:space="preserve">WebSphere, </w:t>
      </w:r>
      <w:r w:rsidRPr="0094141E">
        <w:t>Ant,</w:t>
      </w:r>
      <w:r w:rsidR="006B4F72">
        <w:t xml:space="preserve"> </w:t>
      </w:r>
      <w:r w:rsidRPr="0094141E" w:rsidR="006B4F72">
        <w:t>Maven</w:t>
      </w:r>
      <w:r w:rsidR="006B4F72">
        <w:t>,</w:t>
      </w:r>
      <w:r w:rsidRPr="0094141E">
        <w:t xml:space="preserve"> </w:t>
      </w:r>
      <w:r w:rsidRPr="0094141E" w:rsidR="00981065">
        <w:t xml:space="preserve">UML, </w:t>
      </w:r>
      <w:r w:rsidR="00981065">
        <w:t>DB</w:t>
      </w:r>
      <w:r w:rsidR="003A11D8">
        <w:t xml:space="preserve">2 Database, Solaris, </w:t>
      </w:r>
      <w:r w:rsidR="00FE2383">
        <w:t>log4J, jUnit</w:t>
      </w:r>
      <w:r w:rsidR="006B4F72">
        <w:t>,</w:t>
      </w:r>
      <w:r w:rsidR="00FE2383">
        <w:t xml:space="preserve"> </w:t>
      </w:r>
      <w:r w:rsidRPr="0094141E" w:rsidR="006B4F72">
        <w:t>Eclipse</w:t>
      </w:r>
      <w:r w:rsidR="006B4F72">
        <w:t xml:space="preserve"> </w:t>
      </w:r>
      <w:r w:rsidR="00FE2383">
        <w:t>and</w:t>
      </w:r>
      <w:r>
        <w:t xml:space="preserve"> Agile</w:t>
      </w:r>
    </w:p>
    <w:p w:rsidR="00DC0ECB" w:rsidP="009D7779" w14:paraId="2A6B8672" w14:textId="77777777">
      <w:pPr>
        <w:ind w:left="360"/>
        <w:jc w:val="both"/>
        <w:rPr>
          <w:b/>
          <w:sz w:val="20"/>
        </w:rPr>
      </w:pPr>
    </w:p>
    <w:p w:rsidR="0033384E" w:rsidP="00071605" w14:paraId="7A117C82" w14:textId="77777777">
      <w:pPr>
        <w:jc w:val="both"/>
        <w:rPr>
          <w:b/>
          <w:sz w:val="20"/>
        </w:rPr>
      </w:pPr>
      <w:r>
        <w:rPr>
          <w:b/>
          <w:sz w:val="20"/>
        </w:rPr>
        <w:t>Company: Yash</w:t>
      </w:r>
      <w:r w:rsidRPr="00E70EFB">
        <w:rPr>
          <w:b/>
          <w:sz w:val="20"/>
        </w:rPr>
        <w:t xml:space="preserve"> </w:t>
      </w:r>
      <w:r w:rsidR="00237731">
        <w:rPr>
          <w:b/>
          <w:sz w:val="20"/>
        </w:rPr>
        <w:tab/>
      </w:r>
      <w:r w:rsidR="00237731">
        <w:rPr>
          <w:b/>
          <w:sz w:val="20"/>
        </w:rPr>
        <w:tab/>
      </w:r>
      <w:r>
        <w:rPr>
          <w:b/>
          <w:sz w:val="20"/>
        </w:rPr>
        <w:t>Client: Sigma Aldrich</w:t>
      </w:r>
      <w:r w:rsidRPr="00E70EFB">
        <w:rPr>
          <w:b/>
          <w:sz w:val="20"/>
        </w:rPr>
        <w:t xml:space="preserve"> (</w:t>
      </w:r>
      <w:r>
        <w:rPr>
          <w:b/>
          <w:sz w:val="20"/>
        </w:rPr>
        <w:t>Dec</w:t>
      </w:r>
      <w:r w:rsidRPr="00E70EFB">
        <w:rPr>
          <w:b/>
          <w:sz w:val="20"/>
        </w:rPr>
        <w:t>/2015</w:t>
      </w:r>
      <w:r w:rsidR="00E60ACB">
        <w:rPr>
          <w:b/>
          <w:sz w:val="20"/>
        </w:rPr>
        <w:t xml:space="preserve"> -</w:t>
      </w:r>
      <w:r w:rsidRPr="00E70EFB">
        <w:rPr>
          <w:b/>
          <w:sz w:val="20"/>
        </w:rPr>
        <w:t xml:space="preserve"> </w:t>
      </w:r>
      <w:r w:rsidR="00B61FE9">
        <w:rPr>
          <w:b/>
          <w:sz w:val="20"/>
        </w:rPr>
        <w:t>Jul/2016</w:t>
      </w:r>
      <w:r w:rsidRPr="00E70EFB">
        <w:rPr>
          <w:b/>
          <w:sz w:val="20"/>
        </w:rPr>
        <w:t>)</w:t>
      </w:r>
    </w:p>
    <w:p w:rsidR="0033384E" w:rsidP="00071605" w14:paraId="0BE270CE" w14:textId="77777777">
      <w:pPr>
        <w:jc w:val="both"/>
        <w:rPr>
          <w:b/>
          <w:sz w:val="20"/>
        </w:rPr>
      </w:pPr>
      <w:r>
        <w:rPr>
          <w:b/>
          <w:sz w:val="20"/>
        </w:rPr>
        <w:t xml:space="preserve">URL: </w:t>
      </w:r>
      <w:hyperlink r:id="rId11" w:history="1">
        <w:r w:rsidRPr="00D12E85">
          <w:rPr>
            <w:rStyle w:val="Hyperlink"/>
            <w:b/>
            <w:sz w:val="20"/>
          </w:rPr>
          <w:t>http://www.sigmaaldrich.com/</w:t>
        </w:r>
      </w:hyperlink>
    </w:p>
    <w:p w:rsidR="00A16C77" w:rsidP="009D7779" w14:paraId="090E3FC5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EA625D">
        <w:t xml:space="preserve">An </w:t>
      </w:r>
      <w:r>
        <w:t>eN</w:t>
      </w:r>
      <w:r w:rsidRPr="00A16C77">
        <w:t>otebook</w:t>
      </w:r>
      <w:r w:rsidRPr="00EA625D">
        <w:t xml:space="preserve"> software program designed to replace more traditional paper laboratory notebooks. Laboratory notebooks in general are used by scientists and technicians to document, store, retrieve, </w:t>
      </w:r>
      <w:r w:rsidRPr="00A16C77">
        <w:t xml:space="preserve">order, stockroom, education, </w:t>
      </w:r>
      <w:r w:rsidRPr="00A16C77" w:rsidR="004260F3">
        <w:t>library,</w:t>
      </w:r>
      <w:r w:rsidRPr="00A16C77">
        <w:t xml:space="preserve"> research, Data Analytic</w:t>
      </w:r>
      <w:r w:rsidR="004260F3">
        <w:t>, compliance</w:t>
      </w:r>
      <w:r w:rsidRPr="00A16C77">
        <w:t xml:space="preserve"> </w:t>
      </w:r>
      <w:r w:rsidRPr="00EA625D">
        <w:t xml:space="preserve">and share fully electronic laboratory records in ways that meet all legal, </w:t>
      </w:r>
      <w:r w:rsidR="00BA1F59">
        <w:t>R</w:t>
      </w:r>
      <w:r w:rsidRPr="00EA625D">
        <w:t xml:space="preserve">egulatory, </w:t>
      </w:r>
      <w:r w:rsidR="00BA1F59">
        <w:t>T</w:t>
      </w:r>
      <w:r w:rsidRPr="00EA625D" w:rsidR="000E586B">
        <w:t>echnical</w:t>
      </w:r>
      <w:r w:rsidRPr="00EA625D">
        <w:t xml:space="preserve"> and </w:t>
      </w:r>
      <w:r w:rsidR="00BA1F59">
        <w:t>S</w:t>
      </w:r>
      <w:r w:rsidRPr="00EA625D">
        <w:t>cientific requirements.</w:t>
      </w:r>
    </w:p>
    <w:p w:rsidR="00773411" w:rsidRPr="00DD653B" w:rsidP="009D7779" w14:paraId="02B10D23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</w:pPr>
      <w:r>
        <w:rPr>
          <w:sz w:val="20"/>
        </w:rPr>
        <w:t xml:space="preserve">Worked on development of </w:t>
      </w:r>
      <w:r>
        <w:rPr>
          <w:sz w:val="20"/>
        </w:rPr>
        <w:t>timer service using the EJB</w:t>
      </w:r>
    </w:p>
    <w:p w:rsidR="00DD653B" w:rsidRPr="00773411" w:rsidP="009D7779" w14:paraId="5D519D67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</w:pPr>
      <w:r w:rsidRPr="00F91F60">
        <w:rPr>
          <w:sz w:val="20"/>
        </w:rPr>
        <w:t xml:space="preserve">Worked on </w:t>
      </w:r>
      <w:r w:rsidR="00BF6A4B">
        <w:rPr>
          <w:sz w:val="20"/>
        </w:rPr>
        <w:t xml:space="preserve">the implementation of </w:t>
      </w:r>
      <w:r>
        <w:rPr>
          <w:sz w:val="20"/>
        </w:rPr>
        <w:t>JMS to make the application loosely coupled</w:t>
      </w:r>
    </w:p>
    <w:p w:rsidR="00AC38AD" w:rsidP="009D7779" w14:paraId="1F106046" w14:textId="77777777">
      <w:pPr>
        <w:ind w:left="360"/>
        <w:jc w:val="both"/>
        <w:rPr>
          <w:sz w:val="20"/>
        </w:rPr>
      </w:pPr>
    </w:p>
    <w:p w:rsidR="009F5EA1" w:rsidP="00DD653B" w14:paraId="524A1E77" w14:textId="77777777">
      <w:pPr>
        <w:jc w:val="both"/>
        <w:rPr>
          <w:b/>
          <w:sz w:val="20"/>
        </w:rPr>
      </w:pPr>
      <w:r w:rsidRPr="0094141E">
        <w:rPr>
          <w:b/>
          <w:sz w:val="20"/>
        </w:rPr>
        <w:t>Technical Environment:</w:t>
      </w:r>
    </w:p>
    <w:p w:rsidR="00F339B3" w:rsidRPr="0094141E" w14:paraId="007FAE8D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94141E">
        <w:t>Java,</w:t>
      </w:r>
      <w:r w:rsidR="006B4F72">
        <w:t xml:space="preserve"> </w:t>
      </w:r>
      <w:r w:rsidRPr="0094141E" w:rsidR="006B4F72">
        <w:t>J2EE</w:t>
      </w:r>
      <w:r w:rsidR="006B4F72">
        <w:t>,</w:t>
      </w:r>
      <w:r w:rsidRPr="0094141E">
        <w:t xml:space="preserve"> EJB, </w:t>
      </w:r>
      <w:r w:rsidR="004247A3">
        <w:t xml:space="preserve">JSF, </w:t>
      </w:r>
      <w:r>
        <w:t>jQuery,</w:t>
      </w:r>
      <w:r w:rsidR="00333114">
        <w:t xml:space="preserve"> JMS, </w:t>
      </w:r>
      <w:r w:rsidR="00153CB4">
        <w:t>Jackson</w:t>
      </w:r>
      <w:r w:rsidR="00333114">
        <w:t>,</w:t>
      </w:r>
      <w:r>
        <w:t xml:space="preserve"> </w:t>
      </w:r>
      <w:r w:rsidRPr="0094141E">
        <w:t>JavaScript,</w:t>
      </w:r>
      <w:r>
        <w:t xml:space="preserve"> AJAX,</w:t>
      </w:r>
      <w:r w:rsidRPr="0094141E">
        <w:t xml:space="preserve"> Web Services (</w:t>
      </w:r>
      <w:r>
        <w:t>Rest</w:t>
      </w:r>
      <w:r w:rsidRPr="0094141E">
        <w:t xml:space="preserve">), </w:t>
      </w:r>
      <w:r w:rsidR="006B4F72">
        <w:t>Quartz</w:t>
      </w:r>
      <w:r w:rsidR="00BF6A4B">
        <w:t xml:space="preserve">, Jboss </w:t>
      </w:r>
      <w:r w:rsidRPr="009F5EA1" w:rsidR="00BF6A4B">
        <w:t>WildFly</w:t>
      </w:r>
      <w:r w:rsidR="00BF6A4B">
        <w:t xml:space="preserve">, Cassandra, Datastax, Elasticsearch, </w:t>
      </w:r>
      <w:r w:rsidRPr="0094141E" w:rsidR="00EE2C1B">
        <w:t>Linux, UML</w:t>
      </w:r>
      <w:r w:rsidRPr="0094141E" w:rsidR="00D14B45">
        <w:t xml:space="preserve">, </w:t>
      </w:r>
      <w:r w:rsidR="00D14B45">
        <w:t>Autosys</w:t>
      </w:r>
      <w:r>
        <w:t xml:space="preserve">, log4J, </w:t>
      </w:r>
      <w:r w:rsidR="00D14B45">
        <w:t>jUnit,</w:t>
      </w:r>
      <w:r w:rsidR="00333114">
        <w:t xml:space="preserve"> </w:t>
      </w:r>
      <w:r w:rsidR="00321B7F">
        <w:t xml:space="preserve">Git, </w:t>
      </w:r>
      <w:r w:rsidRPr="0094141E" w:rsidR="00BF6A4B">
        <w:t>Maven, Ant, Eclipse</w:t>
      </w:r>
      <w:r w:rsidR="00BF6A4B">
        <w:t xml:space="preserve"> </w:t>
      </w:r>
      <w:r>
        <w:t>and Agile</w:t>
      </w:r>
      <w:r w:rsidR="006B4F72">
        <w:t xml:space="preserve"> </w:t>
      </w:r>
    </w:p>
    <w:p w:rsidR="00BF6A4B" w:rsidP="00071605" w14:paraId="3D57F93E" w14:textId="77777777">
      <w:pPr>
        <w:jc w:val="both"/>
        <w:rPr>
          <w:b/>
          <w:sz w:val="20"/>
        </w:rPr>
      </w:pPr>
    </w:p>
    <w:p w:rsidR="00CD632D" w:rsidP="00071605" w14:paraId="730184D5" w14:textId="77777777">
      <w:pPr>
        <w:jc w:val="both"/>
        <w:rPr>
          <w:b/>
          <w:sz w:val="20"/>
        </w:rPr>
      </w:pPr>
      <w:r>
        <w:rPr>
          <w:b/>
          <w:sz w:val="20"/>
        </w:rPr>
        <w:t xml:space="preserve">Company: </w:t>
      </w:r>
      <w:r w:rsidRPr="00E70EFB">
        <w:rPr>
          <w:b/>
          <w:sz w:val="20"/>
        </w:rPr>
        <w:t>UST</w:t>
      </w:r>
      <w:r>
        <w:rPr>
          <w:b/>
          <w:sz w:val="20"/>
        </w:rPr>
        <w:t xml:space="preserve"> </w:t>
      </w:r>
      <w:r w:rsidR="00237731">
        <w:rPr>
          <w:b/>
          <w:sz w:val="20"/>
        </w:rPr>
        <w:tab/>
      </w:r>
      <w:r w:rsidR="00237731">
        <w:rPr>
          <w:b/>
          <w:sz w:val="20"/>
        </w:rPr>
        <w:tab/>
      </w:r>
      <w:r w:rsidR="00237731">
        <w:rPr>
          <w:b/>
          <w:sz w:val="20"/>
        </w:rPr>
        <w:tab/>
      </w:r>
      <w:r w:rsidR="00237731">
        <w:rPr>
          <w:b/>
          <w:sz w:val="20"/>
        </w:rPr>
        <w:tab/>
      </w:r>
      <w:r w:rsidR="00237731">
        <w:rPr>
          <w:b/>
          <w:sz w:val="20"/>
        </w:rPr>
        <w:tab/>
      </w:r>
      <w:r w:rsidR="00940031">
        <w:rPr>
          <w:b/>
          <w:sz w:val="20"/>
        </w:rPr>
        <w:t>Client:</w:t>
      </w:r>
      <w:r w:rsidRPr="00E70EFB" w:rsidR="00940031">
        <w:rPr>
          <w:b/>
          <w:sz w:val="20"/>
        </w:rPr>
        <w:t xml:space="preserve"> Dell</w:t>
      </w:r>
      <w:r w:rsidRPr="00E70EFB">
        <w:rPr>
          <w:b/>
          <w:sz w:val="20"/>
        </w:rPr>
        <w:t xml:space="preserve"> (</w:t>
      </w:r>
      <w:r w:rsidRPr="00E60ACB" w:rsidR="00E70EFB">
        <w:rPr>
          <w:bCs/>
          <w:sz w:val="20"/>
        </w:rPr>
        <w:t xml:space="preserve">May/2015 – </w:t>
      </w:r>
      <w:r w:rsidRPr="00E60ACB" w:rsidR="00263A7C">
        <w:rPr>
          <w:bCs/>
          <w:sz w:val="20"/>
        </w:rPr>
        <w:t>Sep/2015</w:t>
      </w:r>
      <w:r w:rsidRPr="00E70EFB">
        <w:rPr>
          <w:b/>
          <w:sz w:val="20"/>
        </w:rPr>
        <w:t>)</w:t>
      </w:r>
    </w:p>
    <w:p w:rsidR="002040EC" w:rsidP="00071605" w14:paraId="1C51C55C" w14:textId="77777777">
      <w:pPr>
        <w:jc w:val="both"/>
        <w:rPr>
          <w:b/>
          <w:sz w:val="20"/>
        </w:rPr>
      </w:pPr>
      <w:r>
        <w:rPr>
          <w:b/>
          <w:sz w:val="20"/>
        </w:rPr>
        <w:t xml:space="preserve">URL: </w:t>
      </w:r>
      <w:hyperlink r:id="rId12" w:history="1">
        <w:r w:rsidRPr="002040EC">
          <w:rPr>
            <w:rStyle w:val="Hyperlink"/>
            <w:b/>
            <w:sz w:val="20"/>
          </w:rPr>
          <w:t>http://www.dell.com/</w:t>
        </w:r>
      </w:hyperlink>
    </w:p>
    <w:p w:rsidR="00DC7566" w:rsidP="009D7779" w14:paraId="080D1625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 w:rsidRPr="00DC7566">
        <w:rPr>
          <w:sz w:val="20"/>
        </w:rPr>
        <w:t>Involved in</w:t>
      </w:r>
      <w:r w:rsidRPr="00DC7566">
        <w:rPr>
          <w:sz w:val="20"/>
        </w:rPr>
        <w:t xml:space="preserve"> creating - Architecture </w:t>
      </w:r>
      <w:r w:rsidRPr="00DC7566" w:rsidR="0001257F">
        <w:rPr>
          <w:sz w:val="20"/>
        </w:rPr>
        <w:t>document, Detailed</w:t>
      </w:r>
      <w:r w:rsidRPr="00DC7566">
        <w:rPr>
          <w:sz w:val="20"/>
        </w:rPr>
        <w:t xml:space="preserve"> Design </w:t>
      </w:r>
      <w:r w:rsidRPr="00DC7566" w:rsidR="0001257F">
        <w:rPr>
          <w:sz w:val="20"/>
        </w:rPr>
        <w:t>documents, Business</w:t>
      </w:r>
      <w:r w:rsidRPr="00DC7566">
        <w:rPr>
          <w:sz w:val="20"/>
        </w:rPr>
        <w:t xml:space="preserve"> Flow documents, Interface document, Security </w:t>
      </w:r>
      <w:r w:rsidRPr="00DC7566" w:rsidR="0001257F">
        <w:rPr>
          <w:sz w:val="20"/>
        </w:rPr>
        <w:t>Document, Application</w:t>
      </w:r>
      <w:r w:rsidRPr="00DC7566">
        <w:rPr>
          <w:sz w:val="20"/>
        </w:rPr>
        <w:t xml:space="preserve"> code Assessment documents</w:t>
      </w:r>
      <w:r>
        <w:rPr>
          <w:sz w:val="20"/>
        </w:rPr>
        <w:t>.</w:t>
      </w:r>
    </w:p>
    <w:p w:rsidR="00CD632D" w:rsidRPr="00036486" w:rsidP="009D7779" w14:paraId="791733FF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</w:pPr>
      <w:r w:rsidRPr="002561E6">
        <w:rPr>
          <w:sz w:val="20"/>
        </w:rPr>
        <w:t>Work</w:t>
      </w:r>
      <w:r w:rsidR="001A48CC">
        <w:rPr>
          <w:sz w:val="20"/>
        </w:rPr>
        <w:t>ed</w:t>
      </w:r>
      <w:r w:rsidRPr="002561E6">
        <w:rPr>
          <w:sz w:val="20"/>
        </w:rPr>
        <w:t xml:space="preserve"> on vertical applications such as MDM, </w:t>
      </w:r>
      <w:r w:rsidRPr="002561E6" w:rsidR="00D14B45">
        <w:rPr>
          <w:sz w:val="20"/>
        </w:rPr>
        <w:t>BIL, DOMS, OFS</w:t>
      </w:r>
      <w:r w:rsidRPr="002561E6" w:rsidR="002561E6">
        <w:rPr>
          <w:sz w:val="20"/>
        </w:rPr>
        <w:t xml:space="preserve">, </w:t>
      </w:r>
      <w:r w:rsidRPr="002561E6" w:rsidR="00D14B45">
        <w:rPr>
          <w:sz w:val="20"/>
        </w:rPr>
        <w:t>OPP, BOM</w:t>
      </w:r>
      <w:r w:rsidRPr="002561E6" w:rsidR="002561E6">
        <w:rPr>
          <w:sz w:val="20"/>
        </w:rPr>
        <w:t xml:space="preserve"> and SKU and BTOA</w:t>
      </w:r>
    </w:p>
    <w:p w:rsidR="00036486" w:rsidP="009D7779" w14:paraId="0A32C470" w14:textId="77777777">
      <w:pPr>
        <w:numPr>
          <w:ilvl w:val="0"/>
          <w:numId w:val="24"/>
        </w:numPr>
        <w:tabs>
          <w:tab w:val="clear" w:pos="720"/>
        </w:tabs>
        <w:ind w:left="360"/>
        <w:jc w:val="both"/>
        <w:rPr>
          <w:sz w:val="20"/>
        </w:rPr>
      </w:pPr>
      <w:r w:rsidRPr="00957499">
        <w:rPr>
          <w:sz w:val="20"/>
        </w:rPr>
        <w:t xml:space="preserve">Lead the technical team and mentored </w:t>
      </w:r>
      <w:r>
        <w:rPr>
          <w:sz w:val="20"/>
        </w:rPr>
        <w:t>Team Lead, D</w:t>
      </w:r>
      <w:r w:rsidRPr="00957499">
        <w:rPr>
          <w:sz w:val="20"/>
        </w:rPr>
        <w:t>evelopers</w:t>
      </w:r>
      <w:r>
        <w:rPr>
          <w:sz w:val="20"/>
        </w:rPr>
        <w:t xml:space="preserve"> and </w:t>
      </w:r>
      <w:r w:rsidR="00DD653B">
        <w:rPr>
          <w:sz w:val="20"/>
        </w:rPr>
        <w:t>Testing Team</w:t>
      </w:r>
    </w:p>
    <w:p w:rsidR="00DD653B" w:rsidP="00DD653B" w14:paraId="58A6A778" w14:textId="77777777">
      <w:pPr>
        <w:ind w:left="360"/>
        <w:jc w:val="both"/>
        <w:rPr>
          <w:sz w:val="20"/>
        </w:rPr>
      </w:pPr>
    </w:p>
    <w:p w:rsidR="001F7162" w:rsidRPr="0094141E" w:rsidP="00DD653B" w14:paraId="0C739BEF" w14:textId="77777777">
      <w:pPr>
        <w:jc w:val="both"/>
        <w:rPr>
          <w:b/>
          <w:sz w:val="20"/>
        </w:rPr>
      </w:pPr>
      <w:r w:rsidRPr="0094141E">
        <w:rPr>
          <w:b/>
          <w:sz w:val="20"/>
        </w:rPr>
        <w:t>Technical Environment:</w:t>
      </w:r>
    </w:p>
    <w:p w:rsidR="001F7162" w:rsidRPr="0094141E" w:rsidP="009D7779" w14:paraId="4A31E488" w14:textId="77777777">
      <w:pPr>
        <w:pStyle w:val="regular"/>
        <w:numPr>
          <w:ilvl w:val="0"/>
          <w:numId w:val="24"/>
        </w:numPr>
        <w:tabs>
          <w:tab w:val="clear" w:pos="720"/>
        </w:tabs>
        <w:ind w:left="360"/>
      </w:pPr>
      <w:r w:rsidRPr="0094141E">
        <w:t xml:space="preserve">Java, </w:t>
      </w:r>
      <w:r w:rsidRPr="0094141E" w:rsidR="00095192">
        <w:t>J2EE</w:t>
      </w:r>
      <w:r w:rsidR="00095192">
        <w:t>,</w:t>
      </w:r>
      <w:r w:rsidRPr="0094141E" w:rsidR="00095192">
        <w:t xml:space="preserve"> </w:t>
      </w:r>
      <w:r w:rsidRPr="0094141E">
        <w:t xml:space="preserve">EJB, </w:t>
      </w:r>
      <w:r>
        <w:t xml:space="preserve">jQuery, </w:t>
      </w:r>
      <w:r w:rsidRPr="0094141E">
        <w:t>Java Script,</w:t>
      </w:r>
      <w:r>
        <w:t xml:space="preserve"> AJAX,</w:t>
      </w:r>
      <w:r w:rsidRPr="0094141E">
        <w:t xml:space="preserve"> Web Services (SOAP/WSDL/XML Schema), </w:t>
      </w:r>
      <w:r w:rsidR="00095192">
        <w:t xml:space="preserve">MDM, WebLogic, Oracle, </w:t>
      </w:r>
      <w:r w:rsidRPr="0094141E" w:rsidR="00095192">
        <w:t>Spring, Hibernate,</w:t>
      </w:r>
      <w:r w:rsidR="00095192">
        <w:t xml:space="preserve"> </w:t>
      </w:r>
      <w:r w:rsidRPr="0094141E">
        <w:t>Linux,</w:t>
      </w:r>
      <w:r w:rsidR="00095192">
        <w:t xml:space="preserve"> </w:t>
      </w:r>
      <w:r w:rsidRPr="0094141E">
        <w:t>Apache</w:t>
      </w:r>
      <w:r>
        <w:t>,</w:t>
      </w:r>
      <w:r w:rsidRPr="0094141E">
        <w:t xml:space="preserve"> soapUI, </w:t>
      </w:r>
      <w:r>
        <w:t xml:space="preserve">TFS, </w:t>
      </w:r>
      <w:r w:rsidRPr="0094141E" w:rsidR="00095192">
        <w:t>UML</w:t>
      </w:r>
      <w:r w:rsidR="00095192">
        <w:t xml:space="preserve">, </w:t>
      </w:r>
      <w:r>
        <w:t>Visio, Autosys,</w:t>
      </w:r>
      <w:r w:rsidR="004541BF">
        <w:t xml:space="preserve"> </w:t>
      </w:r>
      <w:r>
        <w:t>log4J,</w:t>
      </w:r>
      <w:r w:rsidR="004541BF">
        <w:t xml:space="preserve"> </w:t>
      </w:r>
      <w:r>
        <w:t>TDD,</w:t>
      </w:r>
      <w:r w:rsidR="004541BF">
        <w:t xml:space="preserve"> </w:t>
      </w:r>
      <w:r>
        <w:t>jUnit</w:t>
      </w:r>
      <w:r w:rsidR="00DD653B">
        <w:t>,</w:t>
      </w:r>
      <w:r w:rsidRPr="00DD653B" w:rsidR="00DD653B">
        <w:t xml:space="preserve"> </w:t>
      </w:r>
      <w:r w:rsidRPr="0094141E" w:rsidR="00DD653B">
        <w:t>Maven, Ant</w:t>
      </w:r>
      <w:r w:rsidRPr="00095192" w:rsidR="00095192">
        <w:t xml:space="preserve"> </w:t>
      </w:r>
      <w:r w:rsidRPr="0094141E" w:rsidR="00095192">
        <w:t>Eclipse</w:t>
      </w:r>
      <w:r>
        <w:t xml:space="preserve"> and Agile</w:t>
      </w:r>
      <w:r w:rsidR="00095192">
        <w:t xml:space="preserve"> </w:t>
      </w:r>
    </w:p>
    <w:p w:rsidR="002561E6" w:rsidRPr="00CD632D" w:rsidP="009D7779" w14:paraId="771924E6" w14:textId="77777777">
      <w:pPr>
        <w:ind w:left="360"/>
        <w:jc w:val="both"/>
      </w:pPr>
    </w:p>
    <w:p w:rsidR="00AF6F9E" w:rsidRPr="00E60ACB" w:rsidP="00071605" w14:paraId="1AA97030" w14:textId="77777777">
      <w:pPr>
        <w:jc w:val="both"/>
        <w:rPr>
          <w:bCs/>
          <w:sz w:val="20"/>
        </w:rPr>
      </w:pPr>
      <w:r>
        <w:rPr>
          <w:b/>
          <w:sz w:val="20"/>
        </w:rPr>
        <w:t xml:space="preserve">Company: </w:t>
      </w:r>
      <w:r w:rsidRPr="00644947" w:rsidR="00644947">
        <w:rPr>
          <w:b/>
          <w:sz w:val="20"/>
        </w:rPr>
        <w:t xml:space="preserve">CGI </w:t>
      </w:r>
      <w:r w:rsidR="006E6F8C">
        <w:rPr>
          <w:b/>
          <w:sz w:val="20"/>
        </w:rPr>
        <w:tab/>
      </w:r>
      <w:r w:rsidRPr="00E60ACB" w:rsidR="006E6F8C">
        <w:rPr>
          <w:bCs/>
          <w:sz w:val="20"/>
        </w:rPr>
        <w:t>(</w:t>
      </w:r>
      <w:r w:rsidR="00E60ACB">
        <w:rPr>
          <w:bCs/>
          <w:sz w:val="20"/>
        </w:rPr>
        <w:t>May</w:t>
      </w:r>
      <w:r w:rsidRPr="00E60ACB" w:rsidR="004720E1">
        <w:rPr>
          <w:bCs/>
          <w:sz w:val="20"/>
        </w:rPr>
        <w:t>/</w:t>
      </w:r>
      <w:r w:rsidR="00E60ACB">
        <w:rPr>
          <w:bCs/>
          <w:sz w:val="20"/>
        </w:rPr>
        <w:t>20</w:t>
      </w:r>
      <w:r w:rsidRPr="00E60ACB" w:rsidR="004720E1">
        <w:rPr>
          <w:bCs/>
          <w:sz w:val="20"/>
        </w:rPr>
        <w:t>09</w:t>
      </w:r>
      <w:r w:rsidRPr="00E60ACB" w:rsidR="00497390">
        <w:rPr>
          <w:bCs/>
          <w:sz w:val="20"/>
        </w:rPr>
        <w:t xml:space="preserve"> -</w:t>
      </w:r>
      <w:r w:rsidRPr="00E60ACB">
        <w:rPr>
          <w:bCs/>
          <w:sz w:val="20"/>
        </w:rPr>
        <w:t xml:space="preserve"> </w:t>
      </w:r>
      <w:r w:rsidR="00E60ACB">
        <w:rPr>
          <w:bCs/>
          <w:sz w:val="20"/>
        </w:rPr>
        <w:t>Jan</w:t>
      </w:r>
      <w:r w:rsidRPr="00E60ACB" w:rsidR="00E70EFB">
        <w:rPr>
          <w:bCs/>
          <w:sz w:val="20"/>
        </w:rPr>
        <w:t>/</w:t>
      </w:r>
      <w:r w:rsidRPr="00E60ACB" w:rsidR="008F04FB">
        <w:rPr>
          <w:bCs/>
          <w:sz w:val="20"/>
        </w:rPr>
        <w:t>2015)</w:t>
      </w:r>
    </w:p>
    <w:p w:rsidR="001D4388" w:rsidP="009D7779" w14:paraId="714192D0" w14:textId="77777777">
      <w:pPr>
        <w:numPr>
          <w:ilvl w:val="0"/>
          <w:numId w:val="34"/>
        </w:numPr>
        <w:rPr>
          <w:b/>
          <w:sz w:val="20"/>
        </w:rPr>
      </w:pPr>
      <w:r>
        <w:rPr>
          <w:b/>
          <w:sz w:val="20"/>
        </w:rPr>
        <w:t>Fannie Mae</w:t>
      </w:r>
      <w:r w:rsidR="002E51A5">
        <w:rPr>
          <w:b/>
          <w:sz w:val="20"/>
        </w:rPr>
        <w:t xml:space="preserve"> </w:t>
      </w:r>
      <w:r w:rsidR="00114120">
        <w:rPr>
          <w:b/>
          <w:sz w:val="20"/>
        </w:rPr>
        <w:t xml:space="preserve">( </w:t>
      </w:r>
      <w:hyperlink r:id="rId13" w:history="1">
        <w:r w:rsidRPr="00D52AAF" w:rsidR="00114120">
          <w:rPr>
            <w:rStyle w:val="Hyperlink"/>
            <w:b/>
            <w:sz w:val="20"/>
          </w:rPr>
          <w:t>https://www.fanniemae.com/</w:t>
        </w:r>
      </w:hyperlink>
      <w:r w:rsidR="00114120">
        <w:rPr>
          <w:b/>
          <w:sz w:val="20"/>
        </w:rPr>
        <w:t xml:space="preserve"> )</w:t>
      </w:r>
    </w:p>
    <w:p w:rsidR="0010249E" w:rsidP="009D7779" w14:paraId="7BAA2A4C" w14:textId="77777777">
      <w:pPr>
        <w:numPr>
          <w:ilvl w:val="0"/>
          <w:numId w:val="34"/>
        </w:numPr>
        <w:rPr>
          <w:b/>
          <w:sz w:val="20"/>
        </w:rPr>
      </w:pPr>
      <w:r w:rsidRPr="0094141E">
        <w:rPr>
          <w:b/>
          <w:sz w:val="20"/>
        </w:rPr>
        <w:t xml:space="preserve">TD BANK </w:t>
      </w:r>
      <w:r w:rsidRPr="0094141E" w:rsidR="00152FB2">
        <w:rPr>
          <w:b/>
          <w:sz w:val="20"/>
        </w:rPr>
        <w:t xml:space="preserve">NWCP </w:t>
      </w:r>
      <w:r w:rsidR="00152FB2">
        <w:rPr>
          <w:b/>
          <w:sz w:val="20"/>
        </w:rPr>
        <w:t xml:space="preserve">( </w:t>
      </w:r>
      <w:hyperlink r:id="rId14" w:history="1">
        <w:r w:rsidRPr="00D52AAF" w:rsidR="00152FB2">
          <w:rPr>
            <w:rStyle w:val="Hyperlink"/>
            <w:b/>
            <w:sz w:val="20"/>
          </w:rPr>
          <w:t>https://www.td.com/</w:t>
        </w:r>
      </w:hyperlink>
      <w:r w:rsidR="00152FB2">
        <w:rPr>
          <w:b/>
          <w:sz w:val="20"/>
        </w:rPr>
        <w:t xml:space="preserve"> </w:t>
      </w:r>
      <w:r w:rsidR="00114120">
        <w:rPr>
          <w:b/>
          <w:sz w:val="20"/>
        </w:rPr>
        <w:t>)</w:t>
      </w:r>
    </w:p>
    <w:p w:rsidR="00894787" w:rsidRPr="00BD5351" w:rsidP="009D7779" w14:paraId="4A25A5D0" w14:textId="77777777">
      <w:pPr>
        <w:numPr>
          <w:ilvl w:val="0"/>
          <w:numId w:val="34"/>
        </w:numPr>
        <w:rPr>
          <w:b/>
          <w:bCs/>
          <w:sz w:val="22"/>
        </w:rPr>
      </w:pPr>
      <w:r w:rsidRPr="00BD5351">
        <w:rPr>
          <w:b/>
          <w:bCs/>
          <w:sz w:val="22"/>
        </w:rPr>
        <w:t>Local Number Portability - Order Fulfillment system</w:t>
      </w:r>
      <w:r w:rsidR="00152FB2">
        <w:rPr>
          <w:b/>
          <w:bCs/>
          <w:sz w:val="22"/>
        </w:rPr>
        <w:t xml:space="preserve"> (  </w:t>
      </w:r>
      <w:r w:rsidRPr="00152FB2" w:rsidR="00152FB2">
        <w:rPr>
          <w:rStyle w:val="Hyperlink"/>
          <w:sz w:val="20"/>
        </w:rPr>
        <w:t>https://www.att.com/</w:t>
      </w:r>
      <w:r w:rsidR="00152FB2">
        <w:rPr>
          <w:b/>
          <w:bCs/>
          <w:sz w:val="22"/>
        </w:rPr>
        <w:t xml:space="preserve"> )</w:t>
      </w:r>
    </w:p>
    <w:p w:rsidR="00B648F8" w:rsidRPr="001C4BD7" w:rsidP="009D7779" w14:paraId="2156EE50" w14:textId="77777777">
      <w:pPr>
        <w:numPr>
          <w:ilvl w:val="0"/>
          <w:numId w:val="34"/>
        </w:numPr>
        <w:rPr>
          <w:b/>
          <w:bCs/>
          <w:sz w:val="22"/>
        </w:rPr>
      </w:pPr>
      <w:r w:rsidRPr="001C4BD7">
        <w:rPr>
          <w:b/>
          <w:bCs/>
          <w:sz w:val="22"/>
        </w:rPr>
        <w:t xml:space="preserve">Walled Garden </w:t>
      </w:r>
      <w:r w:rsidRPr="001C4BD7" w:rsidR="000E563C">
        <w:rPr>
          <w:b/>
          <w:bCs/>
          <w:sz w:val="22"/>
        </w:rPr>
        <w:t>Portal</w:t>
      </w:r>
      <w:r w:rsidR="000E563C">
        <w:rPr>
          <w:b/>
          <w:bCs/>
          <w:sz w:val="22"/>
        </w:rPr>
        <w:t xml:space="preserve"> (  </w:t>
      </w:r>
      <w:hyperlink r:id="rId15" w:history="1">
        <w:r w:rsidRPr="00D52AAF" w:rsidR="000E563C">
          <w:rPr>
            <w:rStyle w:val="Hyperlink"/>
            <w:sz w:val="20"/>
          </w:rPr>
          <w:t>https://www.att.com/</w:t>
        </w:r>
      </w:hyperlink>
      <w:r w:rsidR="000E563C">
        <w:rPr>
          <w:rStyle w:val="Hyperlink"/>
          <w:sz w:val="20"/>
        </w:rPr>
        <w:t xml:space="preserve"> </w:t>
      </w:r>
      <w:r w:rsidR="000E563C">
        <w:rPr>
          <w:b/>
          <w:bCs/>
          <w:sz w:val="22"/>
        </w:rPr>
        <w:t>)</w:t>
      </w:r>
    </w:p>
    <w:p w:rsidR="001C4BD7" w:rsidRPr="0094141E" w:rsidP="009D7779" w14:paraId="1F012D0F" w14:textId="77777777">
      <w:pPr>
        <w:ind w:left="360"/>
        <w:jc w:val="both"/>
      </w:pPr>
    </w:p>
    <w:p w:rsidR="005E0CE2" w:rsidRPr="00BD5351" w:rsidP="00071605" w14:paraId="0B2A628F" w14:textId="77777777">
      <w:pPr>
        <w:pStyle w:val="regular"/>
        <w:rPr>
          <w:b/>
        </w:rPr>
      </w:pPr>
      <w:r w:rsidRPr="00425C37">
        <w:rPr>
          <w:b/>
        </w:rPr>
        <w:t xml:space="preserve">Company: Eka </w:t>
      </w:r>
      <w:r w:rsidRPr="00425C37" w:rsidR="00D14B45">
        <w:rPr>
          <w:b/>
        </w:rPr>
        <w:t>Software</w:t>
      </w:r>
      <w:r w:rsidR="00D14B45">
        <w:rPr>
          <w:rFonts w:ascii="Arial" w:hAnsi="Arial"/>
          <w:b/>
          <w:bCs/>
          <w:sz w:val="22"/>
        </w:rPr>
        <w:t xml:space="preserve"> </w:t>
      </w:r>
      <w:r w:rsidR="00E60ACB">
        <w:rPr>
          <w:rFonts w:ascii="Arial" w:hAnsi="Arial"/>
          <w:b/>
          <w:bCs/>
          <w:sz w:val="22"/>
        </w:rPr>
        <w:t>(</w:t>
      </w:r>
      <w:r w:rsidRPr="00E60ACB" w:rsidR="00E60ACB">
        <w:rPr>
          <w:bCs/>
        </w:rPr>
        <w:t>Apr</w:t>
      </w:r>
      <w:r w:rsidRPr="00E60ACB">
        <w:rPr>
          <w:bCs/>
        </w:rPr>
        <w:t>/</w:t>
      </w:r>
      <w:r w:rsidR="00E60ACB">
        <w:rPr>
          <w:bCs/>
        </w:rPr>
        <w:t>20</w:t>
      </w:r>
      <w:r w:rsidRPr="00E60ACB">
        <w:rPr>
          <w:bCs/>
        </w:rPr>
        <w:t xml:space="preserve">08 </w:t>
      </w:r>
      <w:r w:rsidRPr="00E60ACB" w:rsidR="00E60ACB">
        <w:rPr>
          <w:bCs/>
        </w:rPr>
        <w:t>-</w:t>
      </w:r>
      <w:r w:rsidRPr="00E60ACB">
        <w:rPr>
          <w:bCs/>
        </w:rPr>
        <w:t xml:space="preserve"> </w:t>
      </w:r>
      <w:r w:rsidRPr="00E60ACB" w:rsidR="00E60ACB">
        <w:rPr>
          <w:bCs/>
        </w:rPr>
        <w:t>Dec</w:t>
      </w:r>
      <w:r w:rsidRPr="00E60ACB">
        <w:rPr>
          <w:bCs/>
        </w:rPr>
        <w:t>/</w:t>
      </w:r>
      <w:r w:rsidR="00E60ACB">
        <w:rPr>
          <w:bCs/>
        </w:rPr>
        <w:t>20</w:t>
      </w:r>
      <w:r w:rsidRPr="00E60ACB">
        <w:rPr>
          <w:bCs/>
        </w:rPr>
        <w:t>08</w:t>
      </w:r>
      <w:r w:rsidRPr="00BD5351">
        <w:rPr>
          <w:b/>
        </w:rPr>
        <w:t>)</w:t>
      </w:r>
    </w:p>
    <w:p w:rsidR="00FA1D53" w:rsidRPr="00B75DB5" w:rsidP="009D7779" w14:paraId="7413ADB6" w14:textId="77777777">
      <w:pPr>
        <w:numPr>
          <w:ilvl w:val="0"/>
          <w:numId w:val="34"/>
        </w:numPr>
        <w:rPr>
          <w:b/>
          <w:bCs/>
          <w:sz w:val="22"/>
        </w:rPr>
      </w:pPr>
      <w:r w:rsidRPr="00B75DB5">
        <w:rPr>
          <w:b/>
          <w:bCs/>
          <w:sz w:val="22"/>
        </w:rPr>
        <w:t>Commodity Trading product</w:t>
      </w:r>
      <w:r w:rsidR="00E277C9">
        <w:rPr>
          <w:b/>
          <w:bCs/>
          <w:sz w:val="22"/>
        </w:rPr>
        <w:t xml:space="preserve"> ( </w:t>
      </w:r>
      <w:hyperlink r:id="rId16" w:history="1">
        <w:r w:rsidRPr="00D52AAF" w:rsidR="00E277C9">
          <w:rPr>
            <w:rStyle w:val="Hyperlink"/>
            <w:b/>
            <w:bCs/>
            <w:sz w:val="22"/>
          </w:rPr>
          <w:t>https://eka1.com/</w:t>
        </w:r>
      </w:hyperlink>
      <w:r w:rsidR="00E277C9">
        <w:rPr>
          <w:b/>
          <w:bCs/>
          <w:sz w:val="22"/>
        </w:rPr>
        <w:t xml:space="preserve"> )</w:t>
      </w:r>
    </w:p>
    <w:p w:rsidR="00B648F8" w:rsidP="009D7779" w14:paraId="31FC0DF0" w14:textId="77777777">
      <w:pPr>
        <w:ind w:left="360"/>
        <w:jc w:val="both"/>
        <w:rPr>
          <w:rFonts w:ascii="Arial" w:hAnsi="Arial"/>
          <w:b/>
          <w:bCs/>
          <w:sz w:val="22"/>
        </w:rPr>
      </w:pPr>
    </w:p>
    <w:p w:rsidR="00BA42FB" w:rsidRPr="00191ABA" w:rsidP="00071605" w14:paraId="2DAF7C8A" w14:textId="77777777">
      <w:pPr>
        <w:pStyle w:val="regular"/>
        <w:rPr>
          <w:rFonts w:ascii="Arial" w:hAnsi="Arial"/>
          <w:b/>
          <w:bCs/>
          <w:sz w:val="22"/>
        </w:rPr>
      </w:pPr>
      <w:r w:rsidRPr="00425C37">
        <w:rPr>
          <w:b/>
        </w:rPr>
        <w:t>Company: Tech Mahindra Client: Alcatel</w:t>
      </w:r>
      <w:r>
        <w:rPr>
          <w:rFonts w:ascii="Arial" w:hAnsi="Arial"/>
          <w:b/>
          <w:bCs/>
          <w:sz w:val="22"/>
        </w:rPr>
        <w:t xml:space="preserve"> (</w:t>
      </w:r>
      <w:r w:rsidRPr="00425C37" w:rsidR="00E60ACB">
        <w:rPr>
          <w:bCs/>
        </w:rPr>
        <w:t>Feb/2004 – Apr/2008</w:t>
      </w:r>
      <w:r>
        <w:rPr>
          <w:rFonts w:ascii="Arial" w:hAnsi="Arial"/>
          <w:b/>
          <w:bCs/>
          <w:sz w:val="22"/>
        </w:rPr>
        <w:t>)</w:t>
      </w:r>
      <w:r w:rsidRPr="00191ABA">
        <w:rPr>
          <w:rFonts w:ascii="Arial" w:hAnsi="Arial"/>
          <w:b/>
          <w:bCs/>
          <w:sz w:val="22"/>
        </w:rPr>
        <w:t xml:space="preserve"> </w:t>
      </w:r>
    </w:p>
    <w:p w:rsidR="0071578E" w:rsidRPr="00BA42FB" w:rsidP="009D7779" w14:paraId="4049977E" w14:textId="77777777">
      <w:pPr>
        <w:numPr>
          <w:ilvl w:val="0"/>
          <w:numId w:val="34"/>
        </w:numPr>
        <w:rPr>
          <w:b/>
          <w:bCs/>
          <w:sz w:val="22"/>
        </w:rPr>
      </w:pPr>
      <w:r w:rsidRPr="00BA42FB">
        <w:rPr>
          <w:b/>
          <w:bCs/>
          <w:sz w:val="22"/>
        </w:rPr>
        <w:t>Traverse</w:t>
      </w:r>
      <w:r w:rsidRPr="00BA42FB" w:rsidR="001106C0">
        <w:rPr>
          <w:b/>
          <w:bCs/>
          <w:sz w:val="22"/>
        </w:rPr>
        <w:t xml:space="preserve"> Product</w:t>
      </w:r>
    </w:p>
    <w:p w:rsidR="0071578E" w:rsidRPr="00E16EA5" w:rsidP="009D7779" w14:paraId="6245A30C" w14:textId="77777777">
      <w:pPr>
        <w:numPr>
          <w:ilvl w:val="0"/>
          <w:numId w:val="34"/>
        </w:numPr>
        <w:rPr>
          <w:b/>
          <w:bCs/>
          <w:smallCaps/>
          <w:sz w:val="22"/>
          <w:szCs w:val="22"/>
        </w:rPr>
      </w:pPr>
      <w:r w:rsidRPr="00E16EA5">
        <w:rPr>
          <w:b/>
          <w:bCs/>
          <w:smallCaps/>
          <w:sz w:val="22"/>
          <w:szCs w:val="22"/>
        </w:rPr>
        <w:t>NOC</w:t>
      </w:r>
      <w:r w:rsidRPr="00191ABA">
        <w:rPr>
          <w:rFonts w:ascii="Arial" w:hAnsi="Arial"/>
          <w:b/>
          <w:bCs/>
          <w:sz w:val="22"/>
        </w:rPr>
        <w:t xml:space="preserve"> </w:t>
      </w:r>
      <w:r w:rsidRPr="00E16EA5">
        <w:rPr>
          <w:bCs/>
          <w:smallCaps/>
          <w:sz w:val="22"/>
          <w:szCs w:val="22"/>
        </w:rPr>
        <w:t>(</w:t>
      </w:r>
      <w:r w:rsidRPr="00390F3B">
        <w:rPr>
          <w:sz w:val="20"/>
        </w:rPr>
        <w:t>Network Operation Center and Service Order Processing System</w:t>
      </w:r>
      <w:r w:rsidRPr="00E16EA5">
        <w:rPr>
          <w:bCs/>
          <w:smallCaps/>
          <w:sz w:val="22"/>
          <w:szCs w:val="22"/>
        </w:rPr>
        <w:t>)</w:t>
      </w:r>
    </w:p>
    <w:p w:rsidR="0071578E" w:rsidP="009D7779" w14:paraId="248D013E" w14:textId="77777777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b/>
          <w:bCs/>
          <w:smallCaps/>
          <w:sz w:val="22"/>
          <w:szCs w:val="22"/>
        </w:rPr>
        <w:t>Lite Craft (</w:t>
      </w:r>
      <w:r w:rsidRPr="00390F3B">
        <w:rPr>
          <w:sz w:val="20"/>
        </w:rPr>
        <w:t>a</w:t>
      </w:r>
      <w:r w:rsidRPr="00390F3B">
        <w:rPr>
          <w:sz w:val="20"/>
        </w:rPr>
        <w:t xml:space="preserve"> </w:t>
      </w:r>
      <w:r w:rsidRPr="00390F3B" w:rsidR="00D14B45">
        <w:rPr>
          <w:sz w:val="20"/>
        </w:rPr>
        <w:t>lightweight</w:t>
      </w:r>
      <w:r w:rsidRPr="00390F3B">
        <w:rPr>
          <w:sz w:val="20"/>
        </w:rPr>
        <w:t xml:space="preserve"> EMS for DLC</w:t>
      </w:r>
      <w:r>
        <w:rPr>
          <w:sz w:val="22"/>
          <w:szCs w:val="22"/>
        </w:rPr>
        <w:t>)</w:t>
      </w:r>
    </w:p>
    <w:p w:rsidR="0071578E" w:rsidP="009D7779" w14:paraId="507560FE" w14:textId="77777777">
      <w:pPr>
        <w:ind w:left="360"/>
        <w:rPr>
          <w:szCs w:val="24"/>
        </w:rPr>
      </w:pPr>
    </w:p>
    <w:p w:rsidR="0071578E" w:rsidP="00071605" w14:paraId="4216D653" w14:textId="77777777">
      <w:pPr>
        <w:pStyle w:val="regular"/>
        <w:rPr>
          <w:rFonts w:ascii="Arial" w:hAnsi="Arial"/>
          <w:b/>
          <w:bCs/>
          <w:sz w:val="22"/>
        </w:rPr>
      </w:pPr>
      <w:r w:rsidRPr="006B771B">
        <w:rPr>
          <w:b/>
        </w:rPr>
        <w:t>Company: Scandent Group</w:t>
      </w:r>
      <w:r>
        <w:rPr>
          <w:rFonts w:ascii="Arial" w:hAnsi="Arial"/>
          <w:b/>
          <w:bCs/>
          <w:sz w:val="22"/>
        </w:rPr>
        <w:t xml:space="preserve"> (</w:t>
      </w:r>
      <w:r w:rsidRPr="0057640C">
        <w:rPr>
          <w:bCs/>
        </w:rPr>
        <w:t>A</w:t>
      </w:r>
      <w:r w:rsidRPr="0057640C" w:rsidR="00E60ACB">
        <w:rPr>
          <w:bCs/>
        </w:rPr>
        <w:t>ug/</w:t>
      </w:r>
      <w:r w:rsidRPr="0057640C">
        <w:rPr>
          <w:bCs/>
        </w:rPr>
        <w:t>2002– F</w:t>
      </w:r>
      <w:r w:rsidRPr="0057640C" w:rsidR="00E60ACB">
        <w:rPr>
          <w:bCs/>
        </w:rPr>
        <w:t>eb/</w:t>
      </w:r>
      <w:r w:rsidRPr="0057640C">
        <w:rPr>
          <w:bCs/>
        </w:rPr>
        <w:t>2004</w:t>
      </w:r>
      <w:r>
        <w:rPr>
          <w:rFonts w:ascii="Arial" w:hAnsi="Arial"/>
          <w:b/>
          <w:bCs/>
          <w:sz w:val="22"/>
        </w:rPr>
        <w:t>)</w:t>
      </w:r>
    </w:p>
    <w:p w:rsidR="0071578E" w:rsidRPr="00340C48" w:rsidP="009D7779" w14:paraId="01291722" w14:textId="77777777">
      <w:pPr>
        <w:numPr>
          <w:ilvl w:val="0"/>
          <w:numId w:val="34"/>
        </w:numPr>
        <w:rPr>
          <w:b/>
          <w:bCs/>
          <w:smallCaps/>
          <w:sz w:val="22"/>
          <w:szCs w:val="22"/>
        </w:rPr>
      </w:pPr>
      <w:r w:rsidRPr="00340C48">
        <w:rPr>
          <w:b/>
          <w:bCs/>
          <w:smallCaps/>
          <w:sz w:val="22"/>
          <w:szCs w:val="22"/>
        </w:rPr>
        <w:t>EPIC (</w:t>
      </w:r>
      <w:r w:rsidRPr="00390F3B">
        <w:rPr>
          <w:sz w:val="20"/>
        </w:rPr>
        <w:t>Enterprise Program information Collaboration</w:t>
      </w:r>
      <w:r w:rsidRPr="00340C48">
        <w:rPr>
          <w:b/>
          <w:bCs/>
          <w:smallCaps/>
          <w:sz w:val="22"/>
          <w:szCs w:val="22"/>
        </w:rPr>
        <w:t>)</w:t>
      </w:r>
    </w:p>
    <w:p w:rsidR="0071578E" w:rsidP="009D7779" w14:paraId="206912D3" w14:textId="77777777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b/>
          <w:bCs/>
          <w:smallCaps/>
          <w:sz w:val="22"/>
          <w:szCs w:val="22"/>
        </w:rPr>
        <w:t>Scandash</w:t>
      </w:r>
    </w:p>
    <w:p w:rsidR="0071578E" w:rsidP="009D7779" w14:paraId="7A03E737" w14:textId="77777777">
      <w:pPr>
        <w:numPr>
          <w:ilvl w:val="0"/>
          <w:numId w:val="34"/>
        </w:numPr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Infrastructure and Customer support</w:t>
      </w:r>
    </w:p>
    <w:p w:rsidR="00340C48" w:rsidP="009D7779" w14:paraId="02CA2807" w14:textId="77777777">
      <w:pPr>
        <w:ind w:left="360"/>
        <w:rPr>
          <w:sz w:val="22"/>
          <w:szCs w:val="22"/>
        </w:rPr>
      </w:pPr>
    </w:p>
    <w:p w:rsidR="00B648F8" w:rsidRPr="006B771B" w:rsidP="00071605" w14:paraId="206E33CA" w14:textId="77777777">
      <w:pPr>
        <w:pStyle w:val="Heading2"/>
        <w:rPr>
          <w:rFonts w:ascii="Times New Roman" w:hAnsi="Times New Roman"/>
          <w:kern w:val="0"/>
          <w:sz w:val="20"/>
        </w:rPr>
      </w:pPr>
      <w:r w:rsidRPr="006B771B">
        <w:rPr>
          <w:rFonts w:ascii="Times New Roman" w:hAnsi="Times New Roman"/>
          <w:kern w:val="0"/>
          <w:sz w:val="20"/>
        </w:rPr>
        <w:t>EDUCATION</w:t>
      </w:r>
    </w:p>
    <w:p w:rsidR="00B648F8" w:rsidRPr="00631586" w:rsidP="009D7779" w14:paraId="3EC59C69" w14:textId="77777777">
      <w:pPr>
        <w:numPr>
          <w:ilvl w:val="0"/>
          <w:numId w:val="36"/>
        </w:numPr>
        <w:jc w:val="both"/>
        <w:rPr>
          <w:sz w:val="20"/>
        </w:rPr>
      </w:pPr>
      <w:r w:rsidRPr="00631586">
        <w:rPr>
          <w:sz w:val="20"/>
        </w:rPr>
        <w:t>B.E</w:t>
      </w:r>
      <w:r w:rsidR="001A48CC">
        <w:rPr>
          <w:sz w:val="20"/>
        </w:rPr>
        <w:t>(</w:t>
      </w:r>
      <w:r w:rsidRPr="00631586" w:rsidR="001A48CC">
        <w:rPr>
          <w:sz w:val="20"/>
        </w:rPr>
        <w:t>Computer Science</w:t>
      </w:r>
      <w:r w:rsidR="001A48CC">
        <w:rPr>
          <w:sz w:val="20"/>
        </w:rPr>
        <w:t xml:space="preserve"> and Engineering)</w:t>
      </w:r>
      <w:r w:rsidRPr="00631586" w:rsidR="001A48CC">
        <w:rPr>
          <w:sz w:val="20"/>
        </w:rPr>
        <w:t>, PES</w:t>
      </w:r>
      <w:r w:rsidRPr="00631586">
        <w:rPr>
          <w:sz w:val="20"/>
        </w:rPr>
        <w:t xml:space="preserve"> Institute of Technology</w:t>
      </w:r>
      <w:r w:rsidR="001A48CC">
        <w:rPr>
          <w:sz w:val="20"/>
        </w:rPr>
        <w:t>.</w:t>
      </w:r>
    </w:p>
    <w:p w:rsidR="003B0FFC" w:rsidP="009D7779" w14:paraId="3E0E3253" w14:textId="77777777">
      <w:pPr>
        <w:numPr>
          <w:ilvl w:val="0"/>
          <w:numId w:val="36"/>
        </w:numPr>
        <w:jc w:val="both"/>
        <w:rPr>
          <w:sz w:val="20"/>
        </w:rPr>
      </w:pPr>
      <w:r w:rsidRPr="00631586">
        <w:rPr>
          <w:sz w:val="20"/>
        </w:rPr>
        <w:t xml:space="preserve">First Rank in the </w:t>
      </w:r>
      <w:r w:rsidR="001A48CC">
        <w:rPr>
          <w:sz w:val="20"/>
        </w:rPr>
        <w:t>D</w:t>
      </w:r>
      <w:r w:rsidRPr="00631586">
        <w:rPr>
          <w:sz w:val="20"/>
        </w:rPr>
        <w:t>epartment of Mathematics in graduation.</w:t>
      </w:r>
    </w:p>
    <w:p w:rsidR="00735E7F" w:rsidP="009D7779" w14:paraId="41AD6D3F" w14:textId="77777777">
      <w:pPr>
        <w:numPr>
          <w:ilvl w:val="0"/>
          <w:numId w:val="36"/>
        </w:numPr>
        <w:jc w:val="both"/>
        <w:rPr>
          <w:sz w:val="20"/>
        </w:rPr>
      </w:pPr>
      <w:r>
        <w:rPr>
          <w:sz w:val="20"/>
        </w:rPr>
        <w:t xml:space="preserve">Member of the </w:t>
      </w:r>
      <w:r w:rsidRPr="00C050E5">
        <w:rPr>
          <w:b/>
          <w:bCs/>
          <w:sz w:val="20"/>
        </w:rPr>
        <w:t>Computer Science of India</w:t>
      </w:r>
      <w:r>
        <w:rPr>
          <w:sz w:val="20"/>
        </w:rPr>
        <w:t xml:space="preserve"> (CSI).</w:t>
      </w:r>
    </w:p>
    <w:p w:rsidR="005E7C1A" w:rsidP="009D7779" w14:paraId="3544F496" w14:textId="77777777">
      <w:pPr>
        <w:numPr>
          <w:ilvl w:val="0"/>
          <w:numId w:val="36"/>
        </w:numPr>
        <w:jc w:val="both"/>
        <w:rPr>
          <w:sz w:val="20"/>
        </w:rPr>
      </w:pPr>
      <w:r>
        <w:rPr>
          <w:sz w:val="20"/>
        </w:rPr>
        <w:t>Passable knowledge of German.</w:t>
      </w:r>
    </w:p>
    <w:p w:rsidR="00B648F8" w:rsidRPr="0094141E" w:rsidP="005E7C1A" w14:paraId="3167EB25" w14:textId="77777777">
      <w:pPr>
        <w:pStyle w:val="Heading2"/>
      </w:pPr>
      <w:r w:rsidRPr="0094141E">
        <w:t>Certifications and Training</w:t>
      </w:r>
    </w:p>
    <w:p w:rsidR="00EE2C1B" w:rsidP="00B91DA2" w14:paraId="7AB4BD4F" w14:textId="77777777">
      <w:pPr>
        <w:numPr>
          <w:ilvl w:val="0"/>
          <w:numId w:val="36"/>
        </w:numPr>
        <w:jc w:val="both"/>
        <w:rPr>
          <w:sz w:val="20"/>
        </w:rPr>
      </w:pPr>
      <w:r w:rsidRPr="0094141E">
        <w:rPr>
          <w:sz w:val="20"/>
        </w:rPr>
        <w:t>Sun Certified Java Associates (</w:t>
      </w:r>
      <w:r w:rsidRPr="0094141E">
        <w:rPr>
          <w:b/>
          <w:sz w:val="20"/>
        </w:rPr>
        <w:t>SCJA</w:t>
      </w:r>
      <w:r w:rsidRPr="0094141E">
        <w:rPr>
          <w:sz w:val="20"/>
        </w:rPr>
        <w:t>)</w:t>
      </w:r>
    </w:p>
    <w:p w:rsidR="00EE2C1B" w:rsidP="00B91DA2" w14:paraId="02CF7BDC" w14:textId="77777777">
      <w:pPr>
        <w:numPr>
          <w:ilvl w:val="0"/>
          <w:numId w:val="36"/>
        </w:numPr>
        <w:jc w:val="both"/>
        <w:rPr>
          <w:sz w:val="20"/>
        </w:rPr>
      </w:pPr>
      <w:r>
        <w:rPr>
          <w:sz w:val="20"/>
        </w:rPr>
        <w:t xml:space="preserve"> </w:t>
      </w:r>
      <w:r w:rsidRPr="00B91DA2" w:rsidR="00C62F8A">
        <w:rPr>
          <w:sz w:val="20"/>
        </w:rPr>
        <w:t>Sun Certified Enterprise Architect (</w:t>
      </w:r>
      <w:r w:rsidRPr="00B91DA2" w:rsidR="00C62F8A">
        <w:rPr>
          <w:b/>
          <w:sz w:val="20"/>
        </w:rPr>
        <w:t>SCEA</w:t>
      </w:r>
      <w:r w:rsidRPr="00B91DA2" w:rsidR="00C62F8A">
        <w:rPr>
          <w:sz w:val="20"/>
        </w:rPr>
        <w:t>)</w:t>
      </w:r>
    </w:p>
    <w:p w:rsidR="001B250F" w:rsidRPr="00B91DA2" w:rsidP="00B91DA2" w14:paraId="6CCF59A5" w14:textId="77777777">
      <w:pPr>
        <w:numPr>
          <w:ilvl w:val="0"/>
          <w:numId w:val="36"/>
        </w:numPr>
        <w:jc w:val="both"/>
        <w:rPr>
          <w:sz w:val="20"/>
        </w:rPr>
      </w:pPr>
      <w:r w:rsidRPr="00B91DA2">
        <w:rPr>
          <w:sz w:val="20"/>
        </w:rPr>
        <w:t>eMatrix</w:t>
      </w:r>
      <w:r w:rsidRPr="00B91DA2" w:rsidR="00B648F8">
        <w:rPr>
          <w:sz w:val="20"/>
        </w:rPr>
        <w:t xml:space="preserve"> Certified.</w:t>
      </w:r>
      <w:r w:rsidRPr="00B91DA2" w:rsidR="009D2C21">
        <w:rPr>
          <w:sz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7"/>
          </v:shape>
        </w:pict>
      </w:r>
    </w:p>
    <w:sectPr w:rsidSect="00095192">
      <w:headerReference w:type="first" r:id="rId18"/>
      <w:type w:val="continuous"/>
      <w:pgSz w:w="12240" w:h="15840"/>
      <w:pgMar w:top="484" w:right="450" w:bottom="450" w:left="720" w:header="0" w:footer="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2A63" w:rsidP="007A4E56" w14:paraId="24FD9086" w14:textId="77777777">
    <w:pPr>
      <w:rPr>
        <w:rFonts w:ascii="Calibri" w:hAnsi="Calibri" w:cs="Calibri"/>
        <w:b/>
        <w:color w:val="2F5496"/>
        <w:sz w:val="28"/>
      </w:rPr>
    </w:pPr>
  </w:p>
  <w:p w:rsidR="00EC4A15" w:rsidRPr="00D303FA" w:rsidP="007A4E56" w14:paraId="2E9E2F16" w14:textId="77777777">
    <w:pPr>
      <w:rPr>
        <w:rFonts w:ascii="Calibri" w:hAnsi="Calibri" w:cs="Calibri"/>
        <w:b/>
        <w:color w:val="0070C0"/>
        <w:sz w:val="28"/>
      </w:rPr>
    </w:pPr>
    <w:r w:rsidRPr="00D303FA">
      <w:rPr>
        <w:rFonts w:ascii="Calibri" w:hAnsi="Calibri" w:cs="Calibri"/>
        <w:b/>
        <w:color w:val="0070C0"/>
        <w:sz w:val="28"/>
      </w:rPr>
      <w:t>INDRJEET KUMAR</w:t>
    </w:r>
    <w:r w:rsidR="009A0E71">
      <w:rPr>
        <w:rFonts w:ascii="Arial" w:hAnsi="Arial"/>
        <w:b/>
        <w:color w:val="2F5496"/>
        <w:sz w:val="28"/>
      </w:rPr>
      <w:t xml:space="preserve">                    </w:t>
    </w:r>
    <w:r w:rsidR="009A0E71">
      <w:rPr>
        <w:rFonts w:ascii="Arial" w:hAnsi="Arial"/>
        <w:b/>
        <w:color w:val="2F5496"/>
        <w:sz w:val="28"/>
      </w:rPr>
      <w:tab/>
    </w:r>
    <w:r w:rsidR="009A0E71">
      <w:rPr>
        <w:rFonts w:ascii="Arial" w:hAnsi="Arial"/>
        <w:b/>
        <w:color w:val="2F5496"/>
        <w:sz w:val="28"/>
      </w:rPr>
      <w:tab/>
    </w:r>
    <w:r w:rsidR="004867E4">
      <w:rPr>
        <w:rFonts w:ascii="Arial" w:hAnsi="Arial"/>
        <w:b/>
        <w:color w:val="2F5496"/>
        <w:sz w:val="28"/>
      </w:rPr>
      <w:tab/>
    </w:r>
    <w:r w:rsidR="004867E4">
      <w:rPr>
        <w:rFonts w:ascii="Arial" w:hAnsi="Arial"/>
        <w:b/>
        <w:color w:val="2F5496"/>
        <w:sz w:val="28"/>
      </w:rPr>
      <w:tab/>
    </w:r>
    <w:r w:rsidR="00067AFE">
      <w:rPr>
        <w:rFonts w:ascii="Arial" w:hAnsi="Arial"/>
        <w:b/>
        <w:color w:val="2F5496"/>
        <w:sz w:val="28"/>
      </w:rPr>
      <w:tab/>
    </w:r>
    <w:r w:rsidRPr="00D303FA" w:rsidR="009A0E71">
      <w:rPr>
        <w:rFonts w:ascii="Wingdings" w:hAnsi="Wingdings" w:cs="Calibri"/>
        <w:b/>
        <w:color w:val="0070C0"/>
        <w:sz w:val="22"/>
        <w:szCs w:val="22"/>
      </w:rPr>
      <w:sym w:font="Wingdings" w:char="F02A"/>
    </w:r>
    <w:r w:rsidRPr="00D303FA" w:rsidR="00067AFE">
      <w:rPr>
        <w:rFonts w:ascii="Calibri" w:hAnsi="Calibri" w:cs="Calibri"/>
        <w:b/>
        <w:color w:val="0070C0"/>
        <w:sz w:val="22"/>
        <w:szCs w:val="22"/>
      </w:rPr>
      <w:tab/>
      <w:t>:</w:t>
    </w:r>
    <w:r w:rsidRPr="00D303FA" w:rsidR="009A0E71">
      <w:rPr>
        <w:rFonts w:ascii="Calibri" w:hAnsi="Calibri" w:cs="Calibri"/>
        <w:b/>
        <w:color w:val="0070C0"/>
        <w:sz w:val="22"/>
        <w:szCs w:val="22"/>
      </w:rPr>
      <w:t xml:space="preserve"> indrjeetkumar@gmail.com</w:t>
    </w:r>
  </w:p>
  <w:p w:rsidR="009A0E71" w:rsidRPr="00D303FA" w:rsidP="009A0E71" w14:paraId="058120A2" w14:textId="77777777">
    <w:pPr>
      <w:ind w:left="720"/>
      <w:rPr>
        <w:rFonts w:ascii="Calibri" w:hAnsi="Calibri" w:cs="Calibri"/>
        <w:color w:val="0070C0"/>
      </w:rPr>
    </w:pPr>
    <w:r w:rsidRPr="00D303FA">
      <w:rPr>
        <w:rFonts w:ascii="Calibri" w:hAnsi="Calibri" w:cs="Calibri"/>
        <w:b/>
        <w:color w:val="0070C0"/>
        <w:sz w:val="22"/>
        <w:szCs w:val="22"/>
      </w:rPr>
      <w:t xml:space="preserve">               </w:t>
    </w:r>
    <w:r w:rsidRPr="00D303FA">
      <w:rPr>
        <w:rFonts w:ascii="Calibri" w:hAnsi="Calibri" w:cs="Calibri"/>
        <w:b/>
        <w:color w:val="0070C0"/>
        <w:sz w:val="22"/>
        <w:szCs w:val="22"/>
      </w:rPr>
      <w:tab/>
    </w:r>
    <w:r w:rsidRPr="00D303FA">
      <w:rPr>
        <w:rFonts w:ascii="Calibri" w:hAnsi="Calibri" w:cs="Calibri"/>
        <w:b/>
        <w:color w:val="0070C0"/>
        <w:sz w:val="22"/>
        <w:szCs w:val="22"/>
      </w:rPr>
      <w:tab/>
    </w:r>
    <w:r w:rsidRPr="00D303FA">
      <w:rPr>
        <w:rFonts w:ascii="Calibri" w:hAnsi="Calibri" w:cs="Calibri"/>
        <w:b/>
        <w:color w:val="0070C0"/>
        <w:sz w:val="22"/>
        <w:szCs w:val="22"/>
      </w:rPr>
      <w:tab/>
    </w:r>
    <w:r w:rsidRPr="00D303FA">
      <w:rPr>
        <w:rFonts w:ascii="Calibri" w:hAnsi="Calibri" w:cs="Calibri"/>
        <w:b/>
        <w:color w:val="0070C0"/>
        <w:sz w:val="22"/>
        <w:szCs w:val="22"/>
      </w:rPr>
      <w:tab/>
    </w:r>
    <w:r w:rsidRPr="00D303FA">
      <w:rPr>
        <w:rFonts w:ascii="Calibri" w:hAnsi="Calibri" w:cs="Calibri"/>
        <w:b/>
        <w:color w:val="0070C0"/>
        <w:sz w:val="22"/>
        <w:szCs w:val="22"/>
      </w:rPr>
      <w:tab/>
    </w:r>
    <w:r w:rsidRPr="00D303FA" w:rsidR="004867E4">
      <w:rPr>
        <w:rFonts w:ascii="Calibri" w:hAnsi="Calibri" w:cs="Calibri"/>
        <w:b/>
        <w:color w:val="0070C0"/>
        <w:sz w:val="22"/>
        <w:szCs w:val="22"/>
      </w:rPr>
      <w:tab/>
    </w:r>
    <w:r w:rsidRPr="00D303FA" w:rsidR="004867E4">
      <w:rPr>
        <w:rFonts w:ascii="Calibri" w:hAnsi="Calibri" w:cs="Calibri"/>
        <w:b/>
        <w:color w:val="0070C0"/>
        <w:sz w:val="22"/>
        <w:szCs w:val="22"/>
      </w:rPr>
      <w:tab/>
    </w:r>
    <w:r w:rsidRPr="00D303FA" w:rsidR="00067AFE">
      <w:rPr>
        <w:rFonts w:ascii="Calibri" w:hAnsi="Calibri" w:cs="Calibri"/>
        <w:b/>
        <w:color w:val="0070C0"/>
        <w:sz w:val="22"/>
        <w:szCs w:val="22"/>
      </w:rPr>
      <w:tab/>
    </w:r>
    <w:r w:rsidRPr="00D303FA">
      <w:rPr>
        <w:rFonts w:ascii="Wingdings 2" w:hAnsi="Wingdings 2" w:cs="Calibri"/>
        <w:b/>
        <w:color w:val="0070C0"/>
        <w:sz w:val="22"/>
        <w:szCs w:val="22"/>
      </w:rPr>
      <w:sym w:font="Wingdings 2" w:char="F027"/>
    </w:r>
    <w:r w:rsidRPr="00D303FA">
      <w:rPr>
        <w:rFonts w:ascii="Calibri" w:hAnsi="Calibri" w:cs="Calibri"/>
        <w:b/>
        <w:color w:val="0070C0"/>
        <w:sz w:val="22"/>
        <w:szCs w:val="22"/>
      </w:rPr>
      <w:t xml:space="preserve"> </w:t>
    </w:r>
    <w:r w:rsidRPr="00D303FA" w:rsidR="00067AFE">
      <w:rPr>
        <w:rFonts w:ascii="Calibri" w:hAnsi="Calibri" w:cs="Calibri"/>
        <w:b/>
        <w:color w:val="0070C0"/>
        <w:sz w:val="22"/>
        <w:szCs w:val="22"/>
      </w:rPr>
      <w:tab/>
    </w:r>
    <w:r w:rsidRPr="00D303FA">
      <w:rPr>
        <w:rFonts w:ascii="Calibri" w:hAnsi="Calibri" w:cs="Calibri"/>
        <w:b/>
        <w:color w:val="0070C0"/>
        <w:sz w:val="22"/>
        <w:szCs w:val="22"/>
      </w:rPr>
      <w:t>: 8147978847</w:t>
    </w:r>
  </w:p>
  <w:p w:rsidR="00386DFF" w:rsidRPr="00D303FA" w:rsidP="00067AFE" w14:paraId="45CD9ED3" w14:textId="77777777">
    <w:pPr>
      <w:ind w:left="6480" w:firstLine="720"/>
      <w:rPr>
        <w:color w:val="0070C0"/>
      </w:rPr>
    </w:pPr>
    <w:r w:rsidRPr="00D303FA">
      <w:rPr>
        <w:rFonts w:ascii="Calibri" w:hAnsi="Calibri" w:cs="Calibri"/>
        <w:b/>
        <w:color w:val="0070C0"/>
        <w:sz w:val="22"/>
        <w:szCs w:val="22"/>
      </w:rPr>
      <w:t>LinkedIn:</w:t>
    </w:r>
    <w:r w:rsidRPr="00D303FA" w:rsidR="009A0E71">
      <w:rPr>
        <w:rFonts w:ascii="Calibri" w:hAnsi="Calibri" w:cs="Calibri"/>
        <w:b/>
        <w:color w:val="0070C0"/>
        <w:sz w:val="22"/>
        <w:szCs w:val="22"/>
      </w:rPr>
      <w:t xml:space="preserve"> kumarindrjeet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55262662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pStyle w:val="Heading3"/>
      <w:suff w:val="nothing"/>
      <w:lvlJc w:val="left"/>
    </w:lvl>
    <w:lvl w:ilvl="3">
      <w:start w:val="1"/>
      <w:numFmt w:val="none"/>
      <w:pStyle w:val="Heading4"/>
      <w:suff w:val="nothing"/>
      <w:lvlJc w:val="left"/>
    </w:lvl>
    <w:lvl w:ilvl="4">
      <w:start w:val="1"/>
      <w:numFmt w:val="decimal"/>
      <w:lvlText w:val="(%5)"/>
      <w:legacy w:legacy="1" w:legacySpace="0" w:legacyIndent="720"/>
      <w:lvlJc w:val="left"/>
      <w:pPr>
        <w:ind w:left="216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88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">
    <w:nsid w:val="16CE1851"/>
    <w:multiLevelType w:val="hybridMultilevel"/>
    <w:tmpl w:val="3F5AEFA2"/>
    <w:lvl w:ilvl="0">
      <w:start w:val="1"/>
      <w:numFmt w:val="bullet"/>
      <w:lvlText w:val="[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0F31EF"/>
    <w:multiLevelType w:val="hybridMultilevel"/>
    <w:tmpl w:val="93161B3C"/>
    <w:lvl w:ilvl="0">
      <w:start w:val="1"/>
      <w:numFmt w:val="bullet"/>
      <w:lvlText w:val="[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C6920"/>
    <w:multiLevelType w:val="hybridMultilevel"/>
    <w:tmpl w:val="7892DB6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1426F"/>
    <w:multiLevelType w:val="singleLevel"/>
    <w:tmpl w:val="66A8D542"/>
    <w:lvl w:ilvl="0">
      <w:start w:val="0"/>
      <w:numFmt w:val="bullet"/>
      <w:pStyle w:val="littlebullet"/>
      <w:lvlText w:val="–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5">
    <w:nsid w:val="22F00D15"/>
    <w:multiLevelType w:val="hybridMultilevel"/>
    <w:tmpl w:val="2F3EE7C8"/>
    <w:lvl w:ilvl="0">
      <w:start w:val="1"/>
      <w:numFmt w:val="bullet"/>
      <w:lvlText w:val="[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3BD4309"/>
    <w:multiLevelType w:val="hybridMultilevel"/>
    <w:tmpl w:val="DF88ECB2"/>
    <w:lvl w:ilvl="0">
      <w:start w:val="1"/>
      <w:numFmt w:val="bullet"/>
      <w:lvlText w:val="[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50DBE"/>
    <w:multiLevelType w:val="singleLevel"/>
    <w:tmpl w:val="43E64C32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8">
    <w:nsid w:val="26147E42"/>
    <w:multiLevelType w:val="multilevel"/>
    <w:tmpl w:val="F726289E"/>
    <w:lvl w:ilvl="0">
      <w:start w:val="1"/>
      <w:numFmt w:val="none"/>
      <w:lvlText w:val="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2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3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4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5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6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7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8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</w:abstractNum>
  <w:abstractNum w:abstractNumId="9">
    <w:nsid w:val="26F11F5F"/>
    <w:multiLevelType w:val="hybridMultilevel"/>
    <w:tmpl w:val="8C341F8E"/>
    <w:lvl w:ilvl="0">
      <w:start w:val="1"/>
      <w:numFmt w:val="bullet"/>
      <w:lvlText w:val="[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465E1"/>
    <w:multiLevelType w:val="singleLevel"/>
    <w:tmpl w:val="457E67E8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11">
    <w:nsid w:val="338E792E"/>
    <w:multiLevelType w:val="hybridMultilevel"/>
    <w:tmpl w:val="11DA353A"/>
    <w:lvl w:ilvl="0">
      <w:start w:val="0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A5BF3"/>
    <w:multiLevelType w:val="multilevel"/>
    <w:tmpl w:val="792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962C71"/>
    <w:multiLevelType w:val="hybridMultilevel"/>
    <w:tmpl w:val="CEA88774"/>
    <w:lvl w:ilvl="0">
      <w:start w:val="0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70905"/>
    <w:multiLevelType w:val="singleLevel"/>
    <w:tmpl w:val="43E64C32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15">
    <w:nsid w:val="3C58345B"/>
    <w:multiLevelType w:val="multilevel"/>
    <w:tmpl w:val="AFB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555242"/>
    <w:multiLevelType w:val="singleLevel"/>
    <w:tmpl w:val="F6D035D2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3FB4301A"/>
    <w:multiLevelType w:val="hybridMultilevel"/>
    <w:tmpl w:val="324CE7E6"/>
    <w:lvl w:ilvl="0">
      <w:start w:val="1"/>
      <w:numFmt w:val="bullet"/>
      <w:lvlText w:val="[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357D8F"/>
    <w:multiLevelType w:val="hybridMultilevel"/>
    <w:tmpl w:val="0BA4DB80"/>
    <w:lvl w:ilvl="0">
      <w:start w:val="0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A3219"/>
    <w:multiLevelType w:val="singleLevel"/>
    <w:tmpl w:val="457E67E8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20">
    <w:nsid w:val="49214613"/>
    <w:multiLevelType w:val="hybridMultilevel"/>
    <w:tmpl w:val="16924B5A"/>
    <w:lvl w:ilvl="0">
      <w:start w:val="0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663D4"/>
    <w:multiLevelType w:val="hybridMultilevel"/>
    <w:tmpl w:val="34A881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E8764D"/>
    <w:multiLevelType w:val="hybridMultilevel"/>
    <w:tmpl w:val="6D9444FE"/>
    <w:lvl w:ilvl="0">
      <w:start w:val="1"/>
      <w:numFmt w:val="bullet"/>
      <w:lvlText w:val="[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63665"/>
    <w:multiLevelType w:val="singleLevel"/>
    <w:tmpl w:val="43E64C32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24">
    <w:nsid w:val="54DA7A20"/>
    <w:multiLevelType w:val="singleLevel"/>
    <w:tmpl w:val="FE268472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5">
    <w:nsid w:val="551B36BB"/>
    <w:multiLevelType w:val="hybridMultilevel"/>
    <w:tmpl w:val="C47430B2"/>
    <w:lvl w:ilvl="0">
      <w:start w:val="1"/>
      <w:numFmt w:val="bullet"/>
      <w:lvlText w:val="[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E20368F"/>
    <w:multiLevelType w:val="singleLevel"/>
    <w:tmpl w:val="65527DA8"/>
    <w:lvl w:ilvl="0">
      <w:start w:val="1"/>
      <w:numFmt w:val="bullet"/>
      <w:pStyle w:val="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6EB2512"/>
    <w:multiLevelType w:val="multilevel"/>
    <w:tmpl w:val="AB3CA438"/>
    <w:lvl w:ilvl="0">
      <w:start w:val="1"/>
      <w:numFmt w:val="bullet"/>
      <w:lvlText w:val="[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2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3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4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5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6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7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  <w:lvl w:ilvl="8">
      <w:start w:val="1"/>
      <w:numFmt w:val="none"/>
      <w:lvlText w:val="Ï"/>
      <w:legacy w:legacy="1" w:legacySpace="120" w:legacyIndent="360"/>
      <w:lvlJc w:val="left"/>
      <w:rPr>
        <w:rFonts w:ascii="StarSymbol" w:hAnsi="StarSymbol" w:hint="default"/>
        <w:sz w:val="18"/>
      </w:rPr>
    </w:lvl>
  </w:abstractNum>
  <w:abstractNum w:abstractNumId="28">
    <w:nsid w:val="75E534B8"/>
    <w:multiLevelType w:val="hybridMultilevel"/>
    <w:tmpl w:val="4ED82E40"/>
    <w:lvl w:ilvl="0">
      <w:start w:val="1"/>
      <w:numFmt w:val="bullet"/>
      <w:lvlText w:val="[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851974"/>
    <w:multiLevelType w:val="singleLevel"/>
    <w:tmpl w:val="43E64C32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30">
    <w:nsid w:val="77676A59"/>
    <w:multiLevelType w:val="singleLevel"/>
    <w:tmpl w:val="457E67E8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31">
    <w:nsid w:val="7EEE3D18"/>
    <w:multiLevelType w:val="singleLevel"/>
    <w:tmpl w:val="1550253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>
    <w:nsid w:val="7FB358B2"/>
    <w:multiLevelType w:val="singleLevel"/>
    <w:tmpl w:val="43E64C32"/>
    <w:lvl w:ilvl="0">
      <w:start w:val="0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num w:numId="1">
    <w:abstractNumId w:val="16"/>
  </w:num>
  <w:num w:numId="2">
    <w:abstractNumId w:val="31"/>
  </w:num>
  <w:num w:numId="3">
    <w:abstractNumId w:val="4"/>
  </w:num>
  <w:num w:numId="4">
    <w:abstractNumId w:val="26"/>
  </w:num>
  <w:num w:numId="5">
    <w:abstractNumId w:val="4"/>
  </w:num>
  <w:num w:numId="6">
    <w:abstractNumId w:val="0"/>
  </w:num>
  <w:num w:numId="7">
    <w:abstractNumId w:val="0"/>
  </w:num>
  <w:num w:numId="8">
    <w:abstractNumId w:val="4"/>
  </w:num>
  <w:num w:numId="9">
    <w:abstractNumId w:val="30"/>
  </w:num>
  <w:num w:numId="10">
    <w:abstractNumId w:val="10"/>
  </w:num>
  <w:num w:numId="11">
    <w:abstractNumId w:val="19"/>
  </w:num>
  <w:num w:numId="12">
    <w:abstractNumId w:val="24"/>
  </w:num>
  <w:num w:numId="13">
    <w:abstractNumId w:val="29"/>
  </w:num>
  <w:num w:numId="14">
    <w:abstractNumId w:val="14"/>
  </w:num>
  <w:num w:numId="15">
    <w:abstractNumId w:val="7"/>
  </w:num>
  <w:num w:numId="16">
    <w:abstractNumId w:val="23"/>
  </w:num>
  <w:num w:numId="17">
    <w:abstractNumId w:val="32"/>
  </w:num>
  <w:num w:numId="18">
    <w:abstractNumId w:val="21"/>
  </w:num>
  <w:num w:numId="19">
    <w:abstractNumId w:val="8"/>
  </w:num>
  <w:num w:numId="20">
    <w:abstractNumId w:val="3"/>
  </w:num>
  <w:num w:numId="21">
    <w:abstractNumId w:val="12"/>
  </w:num>
  <w:num w:numId="22">
    <w:abstractNumId w:val="15"/>
  </w:num>
  <w:num w:numId="23">
    <w:abstractNumId w:val="17"/>
  </w:num>
  <w:num w:numId="24">
    <w:abstractNumId w:val="22"/>
  </w:num>
  <w:num w:numId="25">
    <w:abstractNumId w:val="27"/>
  </w:num>
  <w:num w:numId="26">
    <w:abstractNumId w:val="9"/>
  </w:num>
  <w:num w:numId="27">
    <w:abstractNumId w:val="11"/>
  </w:num>
  <w:num w:numId="28">
    <w:abstractNumId w:val="2"/>
  </w:num>
  <w:num w:numId="29">
    <w:abstractNumId w:val="13"/>
  </w:num>
  <w:num w:numId="30">
    <w:abstractNumId w:val="6"/>
  </w:num>
  <w:num w:numId="31">
    <w:abstractNumId w:val="20"/>
  </w:num>
  <w:num w:numId="32">
    <w:abstractNumId w:val="28"/>
  </w:num>
  <w:num w:numId="33">
    <w:abstractNumId w:val="18"/>
  </w:num>
  <w:num w:numId="34">
    <w:abstractNumId w:val="1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83"/>
    <w:rsid w:val="00003C41"/>
    <w:rsid w:val="00007971"/>
    <w:rsid w:val="00011737"/>
    <w:rsid w:val="0001257F"/>
    <w:rsid w:val="00012D22"/>
    <w:rsid w:val="00012EB8"/>
    <w:rsid w:val="00034131"/>
    <w:rsid w:val="00036486"/>
    <w:rsid w:val="0003723E"/>
    <w:rsid w:val="00043608"/>
    <w:rsid w:val="0004689B"/>
    <w:rsid w:val="000479AA"/>
    <w:rsid w:val="0005152B"/>
    <w:rsid w:val="00055A86"/>
    <w:rsid w:val="000574D2"/>
    <w:rsid w:val="00060029"/>
    <w:rsid w:val="00062E75"/>
    <w:rsid w:val="00064E06"/>
    <w:rsid w:val="00067AFE"/>
    <w:rsid w:val="00071605"/>
    <w:rsid w:val="0007516F"/>
    <w:rsid w:val="00076F1A"/>
    <w:rsid w:val="000771A7"/>
    <w:rsid w:val="000866A7"/>
    <w:rsid w:val="00095192"/>
    <w:rsid w:val="000963C2"/>
    <w:rsid w:val="00097DF7"/>
    <w:rsid w:val="000A2F3E"/>
    <w:rsid w:val="000B6CD0"/>
    <w:rsid w:val="000B7168"/>
    <w:rsid w:val="000B7BEC"/>
    <w:rsid w:val="000C1742"/>
    <w:rsid w:val="000D4333"/>
    <w:rsid w:val="000D4D93"/>
    <w:rsid w:val="000D7ABA"/>
    <w:rsid w:val="000E16D4"/>
    <w:rsid w:val="000E18A7"/>
    <w:rsid w:val="000E3FB1"/>
    <w:rsid w:val="000E563C"/>
    <w:rsid w:val="000E586B"/>
    <w:rsid w:val="000F3A58"/>
    <w:rsid w:val="000F6309"/>
    <w:rsid w:val="0010249E"/>
    <w:rsid w:val="00104309"/>
    <w:rsid w:val="001106C0"/>
    <w:rsid w:val="0011169A"/>
    <w:rsid w:val="0011211D"/>
    <w:rsid w:val="00112789"/>
    <w:rsid w:val="0011396A"/>
    <w:rsid w:val="00114120"/>
    <w:rsid w:val="00114E25"/>
    <w:rsid w:val="0011517C"/>
    <w:rsid w:val="00125F45"/>
    <w:rsid w:val="00125F9A"/>
    <w:rsid w:val="00126105"/>
    <w:rsid w:val="0013110E"/>
    <w:rsid w:val="00131B36"/>
    <w:rsid w:val="001370E0"/>
    <w:rsid w:val="001423AF"/>
    <w:rsid w:val="0014267C"/>
    <w:rsid w:val="00146D25"/>
    <w:rsid w:val="00147F91"/>
    <w:rsid w:val="00152FB2"/>
    <w:rsid w:val="00153CB4"/>
    <w:rsid w:val="00156933"/>
    <w:rsid w:val="0016155D"/>
    <w:rsid w:val="001667A2"/>
    <w:rsid w:val="00171816"/>
    <w:rsid w:val="00175527"/>
    <w:rsid w:val="00191ABA"/>
    <w:rsid w:val="00191BBE"/>
    <w:rsid w:val="001931BD"/>
    <w:rsid w:val="00195508"/>
    <w:rsid w:val="001A1C05"/>
    <w:rsid w:val="001A48CC"/>
    <w:rsid w:val="001A6392"/>
    <w:rsid w:val="001A7923"/>
    <w:rsid w:val="001B12EB"/>
    <w:rsid w:val="001B250F"/>
    <w:rsid w:val="001B6F64"/>
    <w:rsid w:val="001C10F9"/>
    <w:rsid w:val="001C1E27"/>
    <w:rsid w:val="001C3360"/>
    <w:rsid w:val="001C4594"/>
    <w:rsid w:val="001C4BD7"/>
    <w:rsid w:val="001C5805"/>
    <w:rsid w:val="001C74F6"/>
    <w:rsid w:val="001D32EF"/>
    <w:rsid w:val="001D4388"/>
    <w:rsid w:val="001D7B7B"/>
    <w:rsid w:val="001E29A1"/>
    <w:rsid w:val="001E2A63"/>
    <w:rsid w:val="001F52A1"/>
    <w:rsid w:val="001F5FE8"/>
    <w:rsid w:val="001F7162"/>
    <w:rsid w:val="001F72A8"/>
    <w:rsid w:val="00203C0B"/>
    <w:rsid w:val="002040EC"/>
    <w:rsid w:val="002048DD"/>
    <w:rsid w:val="00207A30"/>
    <w:rsid w:val="00210FA0"/>
    <w:rsid w:val="00213FB2"/>
    <w:rsid w:val="002178A9"/>
    <w:rsid w:val="00221F56"/>
    <w:rsid w:val="00231CE1"/>
    <w:rsid w:val="002368ED"/>
    <w:rsid w:val="00237731"/>
    <w:rsid w:val="0024120A"/>
    <w:rsid w:val="00244B0F"/>
    <w:rsid w:val="00251A5E"/>
    <w:rsid w:val="00253F7D"/>
    <w:rsid w:val="002561E6"/>
    <w:rsid w:val="002567BE"/>
    <w:rsid w:val="00256A0E"/>
    <w:rsid w:val="00263A7C"/>
    <w:rsid w:val="00266655"/>
    <w:rsid w:val="00270E6B"/>
    <w:rsid w:val="00284D67"/>
    <w:rsid w:val="0028674F"/>
    <w:rsid w:val="002A7397"/>
    <w:rsid w:val="002B6EDD"/>
    <w:rsid w:val="002C1351"/>
    <w:rsid w:val="002D1169"/>
    <w:rsid w:val="002D2FC8"/>
    <w:rsid w:val="002D62EA"/>
    <w:rsid w:val="002D6ADF"/>
    <w:rsid w:val="002E1910"/>
    <w:rsid w:val="002E51A5"/>
    <w:rsid w:val="002F5F28"/>
    <w:rsid w:val="002F7C57"/>
    <w:rsid w:val="00305D08"/>
    <w:rsid w:val="00310DAE"/>
    <w:rsid w:val="00321B7F"/>
    <w:rsid w:val="00323629"/>
    <w:rsid w:val="00325929"/>
    <w:rsid w:val="00331FEE"/>
    <w:rsid w:val="00333114"/>
    <w:rsid w:val="0033384E"/>
    <w:rsid w:val="00335B60"/>
    <w:rsid w:val="0034066F"/>
    <w:rsid w:val="00340C48"/>
    <w:rsid w:val="00350FFA"/>
    <w:rsid w:val="00351B38"/>
    <w:rsid w:val="00351C36"/>
    <w:rsid w:val="00356576"/>
    <w:rsid w:val="003600DA"/>
    <w:rsid w:val="00361911"/>
    <w:rsid w:val="003644D7"/>
    <w:rsid w:val="00370C58"/>
    <w:rsid w:val="00370E34"/>
    <w:rsid w:val="00381FBE"/>
    <w:rsid w:val="00383CFE"/>
    <w:rsid w:val="003840CB"/>
    <w:rsid w:val="00385125"/>
    <w:rsid w:val="00385BF0"/>
    <w:rsid w:val="00386DFF"/>
    <w:rsid w:val="0038790A"/>
    <w:rsid w:val="00390F3B"/>
    <w:rsid w:val="00394D98"/>
    <w:rsid w:val="003A11D8"/>
    <w:rsid w:val="003A6C35"/>
    <w:rsid w:val="003A740B"/>
    <w:rsid w:val="003B0FFC"/>
    <w:rsid w:val="003B3C63"/>
    <w:rsid w:val="003C335F"/>
    <w:rsid w:val="003D15EA"/>
    <w:rsid w:val="003D3746"/>
    <w:rsid w:val="003F09F7"/>
    <w:rsid w:val="003F0F93"/>
    <w:rsid w:val="003F1BCA"/>
    <w:rsid w:val="00406F0A"/>
    <w:rsid w:val="0041437A"/>
    <w:rsid w:val="00415037"/>
    <w:rsid w:val="00420156"/>
    <w:rsid w:val="0042024C"/>
    <w:rsid w:val="00421F00"/>
    <w:rsid w:val="004247A3"/>
    <w:rsid w:val="00424DF6"/>
    <w:rsid w:val="00425683"/>
    <w:rsid w:val="00425C37"/>
    <w:rsid w:val="004260F3"/>
    <w:rsid w:val="00427E87"/>
    <w:rsid w:val="00430D9C"/>
    <w:rsid w:val="00435C24"/>
    <w:rsid w:val="00436C38"/>
    <w:rsid w:val="004432BE"/>
    <w:rsid w:val="00443906"/>
    <w:rsid w:val="004541BF"/>
    <w:rsid w:val="00456BD2"/>
    <w:rsid w:val="0046615A"/>
    <w:rsid w:val="004720E1"/>
    <w:rsid w:val="0048051C"/>
    <w:rsid w:val="004867E4"/>
    <w:rsid w:val="00487D92"/>
    <w:rsid w:val="00493FAC"/>
    <w:rsid w:val="0049478A"/>
    <w:rsid w:val="0049617A"/>
    <w:rsid w:val="00497390"/>
    <w:rsid w:val="004A18EF"/>
    <w:rsid w:val="004B0416"/>
    <w:rsid w:val="004B3FC0"/>
    <w:rsid w:val="004B4AEC"/>
    <w:rsid w:val="004C256F"/>
    <w:rsid w:val="004C3199"/>
    <w:rsid w:val="004C501C"/>
    <w:rsid w:val="004C6FAA"/>
    <w:rsid w:val="004D21E4"/>
    <w:rsid w:val="004D76AC"/>
    <w:rsid w:val="004E0EFB"/>
    <w:rsid w:val="004F3424"/>
    <w:rsid w:val="004F7562"/>
    <w:rsid w:val="004F7922"/>
    <w:rsid w:val="005012B2"/>
    <w:rsid w:val="005051F4"/>
    <w:rsid w:val="00516D0F"/>
    <w:rsid w:val="00521ADF"/>
    <w:rsid w:val="00522696"/>
    <w:rsid w:val="00536E9F"/>
    <w:rsid w:val="00542393"/>
    <w:rsid w:val="00543872"/>
    <w:rsid w:val="00544205"/>
    <w:rsid w:val="0055390F"/>
    <w:rsid w:val="00560CA1"/>
    <w:rsid w:val="00561CED"/>
    <w:rsid w:val="005642F1"/>
    <w:rsid w:val="005658CB"/>
    <w:rsid w:val="00566D06"/>
    <w:rsid w:val="00572BCA"/>
    <w:rsid w:val="0057640C"/>
    <w:rsid w:val="00576EE7"/>
    <w:rsid w:val="0058069C"/>
    <w:rsid w:val="0059629D"/>
    <w:rsid w:val="00596F9B"/>
    <w:rsid w:val="005A0FB7"/>
    <w:rsid w:val="005A2B32"/>
    <w:rsid w:val="005B2427"/>
    <w:rsid w:val="005C0855"/>
    <w:rsid w:val="005C08C2"/>
    <w:rsid w:val="005C12C5"/>
    <w:rsid w:val="005C1957"/>
    <w:rsid w:val="005D4583"/>
    <w:rsid w:val="005D6D58"/>
    <w:rsid w:val="005E0CE2"/>
    <w:rsid w:val="005E7C1A"/>
    <w:rsid w:val="005F42E0"/>
    <w:rsid w:val="005F5FD0"/>
    <w:rsid w:val="005F62DE"/>
    <w:rsid w:val="005F634E"/>
    <w:rsid w:val="005F6ACF"/>
    <w:rsid w:val="006046B9"/>
    <w:rsid w:val="006047EE"/>
    <w:rsid w:val="0060638D"/>
    <w:rsid w:val="00607254"/>
    <w:rsid w:val="006111EB"/>
    <w:rsid w:val="00613D01"/>
    <w:rsid w:val="00613DDD"/>
    <w:rsid w:val="006202F4"/>
    <w:rsid w:val="00620883"/>
    <w:rsid w:val="00631586"/>
    <w:rsid w:val="00632160"/>
    <w:rsid w:val="0063319D"/>
    <w:rsid w:val="006331B8"/>
    <w:rsid w:val="006336C5"/>
    <w:rsid w:val="006359BB"/>
    <w:rsid w:val="00640252"/>
    <w:rsid w:val="00643993"/>
    <w:rsid w:val="00644947"/>
    <w:rsid w:val="006452EA"/>
    <w:rsid w:val="006549EE"/>
    <w:rsid w:val="00670200"/>
    <w:rsid w:val="006724F9"/>
    <w:rsid w:val="006763A9"/>
    <w:rsid w:val="00677275"/>
    <w:rsid w:val="006834B7"/>
    <w:rsid w:val="006837F6"/>
    <w:rsid w:val="00683C93"/>
    <w:rsid w:val="00684748"/>
    <w:rsid w:val="00687024"/>
    <w:rsid w:val="00691B7D"/>
    <w:rsid w:val="00692FBD"/>
    <w:rsid w:val="006941CF"/>
    <w:rsid w:val="00694D00"/>
    <w:rsid w:val="006965AF"/>
    <w:rsid w:val="006A0AC0"/>
    <w:rsid w:val="006A10FC"/>
    <w:rsid w:val="006A1CFC"/>
    <w:rsid w:val="006A23C3"/>
    <w:rsid w:val="006A5D6E"/>
    <w:rsid w:val="006B3494"/>
    <w:rsid w:val="006B3B0C"/>
    <w:rsid w:val="006B4F72"/>
    <w:rsid w:val="006B771B"/>
    <w:rsid w:val="006C4E07"/>
    <w:rsid w:val="006D6D9F"/>
    <w:rsid w:val="006E5863"/>
    <w:rsid w:val="006E6F8C"/>
    <w:rsid w:val="006E77B7"/>
    <w:rsid w:val="006E7A62"/>
    <w:rsid w:val="006F50DA"/>
    <w:rsid w:val="00704790"/>
    <w:rsid w:val="00705B9D"/>
    <w:rsid w:val="00706D22"/>
    <w:rsid w:val="00707A21"/>
    <w:rsid w:val="0071578E"/>
    <w:rsid w:val="00724597"/>
    <w:rsid w:val="007354F7"/>
    <w:rsid w:val="00735E7F"/>
    <w:rsid w:val="00741F3E"/>
    <w:rsid w:val="007431AB"/>
    <w:rsid w:val="00743E3F"/>
    <w:rsid w:val="00743F29"/>
    <w:rsid w:val="00745DF4"/>
    <w:rsid w:val="00756A9C"/>
    <w:rsid w:val="00762EDC"/>
    <w:rsid w:val="007672FE"/>
    <w:rsid w:val="007707D3"/>
    <w:rsid w:val="00773411"/>
    <w:rsid w:val="00774C54"/>
    <w:rsid w:val="0077561D"/>
    <w:rsid w:val="00775990"/>
    <w:rsid w:val="00784044"/>
    <w:rsid w:val="00793CD4"/>
    <w:rsid w:val="007A2477"/>
    <w:rsid w:val="007A4E56"/>
    <w:rsid w:val="007B0122"/>
    <w:rsid w:val="007B7FB2"/>
    <w:rsid w:val="007C1D9F"/>
    <w:rsid w:val="007C3AC9"/>
    <w:rsid w:val="007C42F6"/>
    <w:rsid w:val="007C454F"/>
    <w:rsid w:val="007C6A6B"/>
    <w:rsid w:val="007C7627"/>
    <w:rsid w:val="007E1106"/>
    <w:rsid w:val="007E785C"/>
    <w:rsid w:val="007E79AD"/>
    <w:rsid w:val="007F01F6"/>
    <w:rsid w:val="007F108E"/>
    <w:rsid w:val="007F349A"/>
    <w:rsid w:val="007F7C5D"/>
    <w:rsid w:val="0080424B"/>
    <w:rsid w:val="00806BFF"/>
    <w:rsid w:val="00816F16"/>
    <w:rsid w:val="008248D3"/>
    <w:rsid w:val="00832CDC"/>
    <w:rsid w:val="00833662"/>
    <w:rsid w:val="00833D10"/>
    <w:rsid w:val="00835955"/>
    <w:rsid w:val="008359E9"/>
    <w:rsid w:val="00840A89"/>
    <w:rsid w:val="0084149D"/>
    <w:rsid w:val="008415F4"/>
    <w:rsid w:val="008618EF"/>
    <w:rsid w:val="00882EB2"/>
    <w:rsid w:val="008852E8"/>
    <w:rsid w:val="00894787"/>
    <w:rsid w:val="008970F9"/>
    <w:rsid w:val="008A0FED"/>
    <w:rsid w:val="008A2197"/>
    <w:rsid w:val="008A53AB"/>
    <w:rsid w:val="008B2A6D"/>
    <w:rsid w:val="008B2DFC"/>
    <w:rsid w:val="008B4E83"/>
    <w:rsid w:val="008C0310"/>
    <w:rsid w:val="008C154A"/>
    <w:rsid w:val="008C3892"/>
    <w:rsid w:val="008C47A5"/>
    <w:rsid w:val="008C5E5F"/>
    <w:rsid w:val="008D2A84"/>
    <w:rsid w:val="008D6C37"/>
    <w:rsid w:val="008D6FB0"/>
    <w:rsid w:val="008E0963"/>
    <w:rsid w:val="008E4770"/>
    <w:rsid w:val="008E4D29"/>
    <w:rsid w:val="008F04FB"/>
    <w:rsid w:val="008F07AA"/>
    <w:rsid w:val="009002BE"/>
    <w:rsid w:val="009015C4"/>
    <w:rsid w:val="00901C16"/>
    <w:rsid w:val="009070AB"/>
    <w:rsid w:val="00910862"/>
    <w:rsid w:val="009147C9"/>
    <w:rsid w:val="009178A1"/>
    <w:rsid w:val="009267E7"/>
    <w:rsid w:val="009273C2"/>
    <w:rsid w:val="00937D54"/>
    <w:rsid w:val="00940031"/>
    <w:rsid w:val="0094141E"/>
    <w:rsid w:val="00941B52"/>
    <w:rsid w:val="00957499"/>
    <w:rsid w:val="0096269D"/>
    <w:rsid w:val="00970716"/>
    <w:rsid w:val="00974576"/>
    <w:rsid w:val="00975098"/>
    <w:rsid w:val="00976CDA"/>
    <w:rsid w:val="00981065"/>
    <w:rsid w:val="00981F7A"/>
    <w:rsid w:val="0099271C"/>
    <w:rsid w:val="009954BB"/>
    <w:rsid w:val="009A0852"/>
    <w:rsid w:val="009A0E71"/>
    <w:rsid w:val="009A1DE1"/>
    <w:rsid w:val="009A5AF7"/>
    <w:rsid w:val="009A652D"/>
    <w:rsid w:val="009C16D6"/>
    <w:rsid w:val="009C53A7"/>
    <w:rsid w:val="009D0126"/>
    <w:rsid w:val="009D2C21"/>
    <w:rsid w:val="009D46C5"/>
    <w:rsid w:val="009D7779"/>
    <w:rsid w:val="009D7ED6"/>
    <w:rsid w:val="009E0801"/>
    <w:rsid w:val="009E19FA"/>
    <w:rsid w:val="009E1B5C"/>
    <w:rsid w:val="009E2C5C"/>
    <w:rsid w:val="009E4F3C"/>
    <w:rsid w:val="009E6883"/>
    <w:rsid w:val="009F2F70"/>
    <w:rsid w:val="009F5EA1"/>
    <w:rsid w:val="00A13E1D"/>
    <w:rsid w:val="00A1673F"/>
    <w:rsid w:val="00A16C77"/>
    <w:rsid w:val="00A33842"/>
    <w:rsid w:val="00A42BCA"/>
    <w:rsid w:val="00A4726E"/>
    <w:rsid w:val="00A53138"/>
    <w:rsid w:val="00A538B4"/>
    <w:rsid w:val="00A55832"/>
    <w:rsid w:val="00A7125B"/>
    <w:rsid w:val="00A712D3"/>
    <w:rsid w:val="00A7212D"/>
    <w:rsid w:val="00A82D9F"/>
    <w:rsid w:val="00A83A1F"/>
    <w:rsid w:val="00A84A23"/>
    <w:rsid w:val="00A854AF"/>
    <w:rsid w:val="00A90633"/>
    <w:rsid w:val="00A91561"/>
    <w:rsid w:val="00A93BB0"/>
    <w:rsid w:val="00A93E11"/>
    <w:rsid w:val="00A952CE"/>
    <w:rsid w:val="00AA1E6B"/>
    <w:rsid w:val="00AA2121"/>
    <w:rsid w:val="00AA33A6"/>
    <w:rsid w:val="00AA7C31"/>
    <w:rsid w:val="00AB0E26"/>
    <w:rsid w:val="00AB46D1"/>
    <w:rsid w:val="00AC38AD"/>
    <w:rsid w:val="00AD1415"/>
    <w:rsid w:val="00AD53DC"/>
    <w:rsid w:val="00AE3204"/>
    <w:rsid w:val="00AE379C"/>
    <w:rsid w:val="00AE6407"/>
    <w:rsid w:val="00AE650B"/>
    <w:rsid w:val="00AF6F9E"/>
    <w:rsid w:val="00B007C1"/>
    <w:rsid w:val="00B07DAA"/>
    <w:rsid w:val="00B1014F"/>
    <w:rsid w:val="00B1450C"/>
    <w:rsid w:val="00B15A2D"/>
    <w:rsid w:val="00B16A50"/>
    <w:rsid w:val="00B24363"/>
    <w:rsid w:val="00B24F18"/>
    <w:rsid w:val="00B37455"/>
    <w:rsid w:val="00B45985"/>
    <w:rsid w:val="00B608B7"/>
    <w:rsid w:val="00B61FE9"/>
    <w:rsid w:val="00B648F8"/>
    <w:rsid w:val="00B67290"/>
    <w:rsid w:val="00B7066B"/>
    <w:rsid w:val="00B70B71"/>
    <w:rsid w:val="00B73338"/>
    <w:rsid w:val="00B75D9E"/>
    <w:rsid w:val="00B75DB5"/>
    <w:rsid w:val="00B80CEE"/>
    <w:rsid w:val="00B81E58"/>
    <w:rsid w:val="00B85783"/>
    <w:rsid w:val="00B91176"/>
    <w:rsid w:val="00B9145D"/>
    <w:rsid w:val="00B91DA2"/>
    <w:rsid w:val="00B949F6"/>
    <w:rsid w:val="00B94DCF"/>
    <w:rsid w:val="00BA1A23"/>
    <w:rsid w:val="00BA1F59"/>
    <w:rsid w:val="00BA3608"/>
    <w:rsid w:val="00BA42FB"/>
    <w:rsid w:val="00BA766D"/>
    <w:rsid w:val="00BC2AA5"/>
    <w:rsid w:val="00BC4C51"/>
    <w:rsid w:val="00BC540E"/>
    <w:rsid w:val="00BC7C72"/>
    <w:rsid w:val="00BD3653"/>
    <w:rsid w:val="00BD52DC"/>
    <w:rsid w:val="00BD5351"/>
    <w:rsid w:val="00BD5436"/>
    <w:rsid w:val="00BD5B59"/>
    <w:rsid w:val="00BD7474"/>
    <w:rsid w:val="00BE3532"/>
    <w:rsid w:val="00BE3D72"/>
    <w:rsid w:val="00BE42B4"/>
    <w:rsid w:val="00BE47F6"/>
    <w:rsid w:val="00BF0EFB"/>
    <w:rsid w:val="00BF6632"/>
    <w:rsid w:val="00BF669F"/>
    <w:rsid w:val="00BF6A4B"/>
    <w:rsid w:val="00C023F8"/>
    <w:rsid w:val="00C0299F"/>
    <w:rsid w:val="00C050E5"/>
    <w:rsid w:val="00C07C21"/>
    <w:rsid w:val="00C107F1"/>
    <w:rsid w:val="00C17D8D"/>
    <w:rsid w:val="00C21175"/>
    <w:rsid w:val="00C256FF"/>
    <w:rsid w:val="00C26F3E"/>
    <w:rsid w:val="00C342BF"/>
    <w:rsid w:val="00C40500"/>
    <w:rsid w:val="00C42775"/>
    <w:rsid w:val="00C5151E"/>
    <w:rsid w:val="00C54E9E"/>
    <w:rsid w:val="00C62F8A"/>
    <w:rsid w:val="00C7275C"/>
    <w:rsid w:val="00C94841"/>
    <w:rsid w:val="00C9772A"/>
    <w:rsid w:val="00CA0825"/>
    <w:rsid w:val="00CA0F22"/>
    <w:rsid w:val="00CA2127"/>
    <w:rsid w:val="00CA2195"/>
    <w:rsid w:val="00CA6BD9"/>
    <w:rsid w:val="00CB6EBB"/>
    <w:rsid w:val="00CB7480"/>
    <w:rsid w:val="00CD475F"/>
    <w:rsid w:val="00CD632D"/>
    <w:rsid w:val="00CE3C5C"/>
    <w:rsid w:val="00CE3FFB"/>
    <w:rsid w:val="00CE541F"/>
    <w:rsid w:val="00CE796A"/>
    <w:rsid w:val="00D12E85"/>
    <w:rsid w:val="00D14307"/>
    <w:rsid w:val="00D14B45"/>
    <w:rsid w:val="00D303FA"/>
    <w:rsid w:val="00D30610"/>
    <w:rsid w:val="00D33995"/>
    <w:rsid w:val="00D50BE9"/>
    <w:rsid w:val="00D52AAF"/>
    <w:rsid w:val="00D54670"/>
    <w:rsid w:val="00D610C2"/>
    <w:rsid w:val="00D730AA"/>
    <w:rsid w:val="00D76DB5"/>
    <w:rsid w:val="00D77A59"/>
    <w:rsid w:val="00D87113"/>
    <w:rsid w:val="00D96D03"/>
    <w:rsid w:val="00DA47E4"/>
    <w:rsid w:val="00DA4C67"/>
    <w:rsid w:val="00DB0844"/>
    <w:rsid w:val="00DB1061"/>
    <w:rsid w:val="00DB6E5C"/>
    <w:rsid w:val="00DB72DD"/>
    <w:rsid w:val="00DC0ECB"/>
    <w:rsid w:val="00DC250D"/>
    <w:rsid w:val="00DC3F8E"/>
    <w:rsid w:val="00DC7566"/>
    <w:rsid w:val="00DD48E8"/>
    <w:rsid w:val="00DD653B"/>
    <w:rsid w:val="00DE725F"/>
    <w:rsid w:val="00DF39B8"/>
    <w:rsid w:val="00DF3F7E"/>
    <w:rsid w:val="00DF5B88"/>
    <w:rsid w:val="00E054CC"/>
    <w:rsid w:val="00E134DD"/>
    <w:rsid w:val="00E16EA5"/>
    <w:rsid w:val="00E20DD7"/>
    <w:rsid w:val="00E277C9"/>
    <w:rsid w:val="00E315C0"/>
    <w:rsid w:val="00E45304"/>
    <w:rsid w:val="00E47F8D"/>
    <w:rsid w:val="00E5214C"/>
    <w:rsid w:val="00E55505"/>
    <w:rsid w:val="00E60ACB"/>
    <w:rsid w:val="00E61868"/>
    <w:rsid w:val="00E66ACB"/>
    <w:rsid w:val="00E7061E"/>
    <w:rsid w:val="00E70EFB"/>
    <w:rsid w:val="00E730F5"/>
    <w:rsid w:val="00E75C19"/>
    <w:rsid w:val="00E76CDF"/>
    <w:rsid w:val="00E859EF"/>
    <w:rsid w:val="00E92C0E"/>
    <w:rsid w:val="00EA2D31"/>
    <w:rsid w:val="00EA2D3F"/>
    <w:rsid w:val="00EA625D"/>
    <w:rsid w:val="00EB3F87"/>
    <w:rsid w:val="00EB557F"/>
    <w:rsid w:val="00EB715E"/>
    <w:rsid w:val="00EC4A15"/>
    <w:rsid w:val="00EC4D8E"/>
    <w:rsid w:val="00ED00CB"/>
    <w:rsid w:val="00ED01A8"/>
    <w:rsid w:val="00ED2E13"/>
    <w:rsid w:val="00ED361E"/>
    <w:rsid w:val="00EE0CFD"/>
    <w:rsid w:val="00EE2C1B"/>
    <w:rsid w:val="00EE5801"/>
    <w:rsid w:val="00EF0871"/>
    <w:rsid w:val="00F05DCF"/>
    <w:rsid w:val="00F061CB"/>
    <w:rsid w:val="00F0626A"/>
    <w:rsid w:val="00F06C42"/>
    <w:rsid w:val="00F077B9"/>
    <w:rsid w:val="00F10425"/>
    <w:rsid w:val="00F11A99"/>
    <w:rsid w:val="00F16A0E"/>
    <w:rsid w:val="00F21915"/>
    <w:rsid w:val="00F21CDD"/>
    <w:rsid w:val="00F23BAF"/>
    <w:rsid w:val="00F24849"/>
    <w:rsid w:val="00F27939"/>
    <w:rsid w:val="00F339B3"/>
    <w:rsid w:val="00F3493A"/>
    <w:rsid w:val="00F3774E"/>
    <w:rsid w:val="00F42750"/>
    <w:rsid w:val="00F444D5"/>
    <w:rsid w:val="00F50CFD"/>
    <w:rsid w:val="00F5721F"/>
    <w:rsid w:val="00F609C3"/>
    <w:rsid w:val="00F63C09"/>
    <w:rsid w:val="00F71542"/>
    <w:rsid w:val="00F823DF"/>
    <w:rsid w:val="00F84675"/>
    <w:rsid w:val="00F85559"/>
    <w:rsid w:val="00F85D4D"/>
    <w:rsid w:val="00F91F60"/>
    <w:rsid w:val="00F93DA2"/>
    <w:rsid w:val="00F93E81"/>
    <w:rsid w:val="00FA039B"/>
    <w:rsid w:val="00FA1D53"/>
    <w:rsid w:val="00FC1AC0"/>
    <w:rsid w:val="00FC4239"/>
    <w:rsid w:val="00FC4891"/>
    <w:rsid w:val="00FC60BE"/>
    <w:rsid w:val="00FD377F"/>
    <w:rsid w:val="00FD3A21"/>
    <w:rsid w:val="00FE1BD1"/>
    <w:rsid w:val="00FE1D0D"/>
    <w:rsid w:val="00FE2383"/>
    <w:rsid w:val="00FE7421"/>
    <w:rsid w:val="00FF12BB"/>
    <w:rsid w:val="00FF264C"/>
    <w:rsid w:val="00FF5AAF"/>
    <w:rsid w:val="00FF795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9DB03787-9E2D-4741-82A2-2EB0261F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A0E"/>
    <w:rPr>
      <w:sz w:val="24"/>
    </w:rPr>
  </w:style>
  <w:style w:type="paragraph" w:styleId="Heading1">
    <w:name w:val="heading 1"/>
    <w:aliases w:val="Chapter Heading"/>
    <w:basedOn w:val="Normal"/>
    <w:next w:val="BodyTextIndent"/>
    <w:qFormat/>
    <w:pPr>
      <w:keepNext/>
      <w:keepLines/>
      <w:pageBreakBefore/>
      <w:spacing w:before="360" w:after="240" w:line="360" w:lineRule="exact"/>
      <w:outlineLvl w:val="0"/>
    </w:pPr>
    <w:rPr>
      <w:rFonts w:ascii="CG Omega" w:hAnsi="CG Omega"/>
      <w:b/>
      <w:smallCaps/>
      <w:color w:val="000000"/>
      <w:spacing w:val="80"/>
      <w:kern w:val="28"/>
      <w:sz w:val="30"/>
    </w:rPr>
  </w:style>
  <w:style w:type="paragraph" w:styleId="Heading2">
    <w:name w:val="heading 2"/>
    <w:aliases w:val="Section Heading"/>
    <w:basedOn w:val="Normal"/>
    <w:next w:val="BodyTextIndent"/>
    <w:qFormat/>
    <w:pPr>
      <w:keepNext/>
      <w:keepLines/>
      <w:spacing w:before="360" w:line="280" w:lineRule="exact"/>
      <w:outlineLvl w:val="1"/>
    </w:pPr>
    <w:rPr>
      <w:rFonts w:ascii="CG Omega" w:hAnsi="CG Omega"/>
      <w:b/>
      <w:kern w:val="28"/>
      <w:sz w:val="28"/>
    </w:rPr>
  </w:style>
  <w:style w:type="paragraph" w:styleId="Heading3">
    <w:name w:val="heading 3"/>
    <w:aliases w:val="- Maj Side"/>
    <w:basedOn w:val="Normal"/>
    <w:next w:val="BodyTextIndent"/>
    <w:qFormat/>
    <w:pPr>
      <w:keepNext/>
      <w:numPr>
        <w:ilvl w:val="2"/>
        <w:numId w:val="6"/>
      </w:numPr>
      <w:spacing w:before="360"/>
      <w:outlineLvl w:val="2"/>
    </w:pPr>
    <w:rPr>
      <w:rFonts w:ascii="CG Omega" w:hAnsi="CG Omega"/>
      <w:b/>
      <w:i/>
    </w:rPr>
  </w:style>
  <w:style w:type="paragraph" w:styleId="Heading4">
    <w:name w:val="heading 4"/>
    <w:aliases w:val="- Minor Side"/>
    <w:basedOn w:val="Normal"/>
    <w:next w:val="BodyTextIndent"/>
    <w:qFormat/>
    <w:pPr>
      <w:keepNext/>
      <w:numPr>
        <w:ilvl w:val="3"/>
        <w:numId w:val="7"/>
      </w:numPr>
      <w:spacing w:before="18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pBdr>
        <w:bottom w:val="single" w:sz="12" w:space="1" w:color="auto"/>
      </w:pBdr>
      <w:tabs>
        <w:tab w:val="right" w:pos="9900"/>
      </w:tabs>
      <w:ind w:right="36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spacing w:before="6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360" w:hanging="360"/>
      <w:outlineLvl w:val="6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240"/>
    </w:pPr>
    <w:rPr>
      <w:rFonts w:ascii="Garamond" w:hAnsi="Garamond"/>
    </w:rPr>
  </w:style>
  <w:style w:type="paragraph" w:styleId="BodyTextIndent">
    <w:name w:val="Body Text Indent"/>
    <w:basedOn w:val="Normal"/>
    <w:pPr>
      <w:spacing w:before="240"/>
    </w:pPr>
    <w:rPr>
      <w:rFonts w:ascii="Garamond" w:hAnsi="Garamond"/>
    </w:rPr>
  </w:style>
  <w:style w:type="paragraph" w:customStyle="1" w:styleId="BTIndentItalNoSpace">
    <w:name w:val="BT Indent Ital No Space"/>
    <w:basedOn w:val="BodyTextIndent"/>
    <w:pPr>
      <w:spacing w:before="0"/>
    </w:pPr>
    <w:rPr>
      <w:i/>
    </w:rPr>
  </w:style>
  <w:style w:type="paragraph" w:customStyle="1" w:styleId="Bullets">
    <w:name w:val="Bullets"/>
    <w:pPr>
      <w:numPr>
        <w:numId w:val="4"/>
      </w:numPr>
      <w:tabs>
        <w:tab w:val="clear" w:pos="360"/>
      </w:tabs>
      <w:spacing w:before="80"/>
      <w:ind w:left="720"/>
    </w:pPr>
    <w:rPr>
      <w:rFonts w:ascii="Garamond" w:hAnsi="Garamond"/>
      <w:sz w:val="24"/>
    </w:rPr>
  </w:style>
  <w:style w:type="paragraph" w:customStyle="1" w:styleId="Dashes">
    <w:name w:val="Dashes"/>
    <w:basedOn w:val="Normal"/>
    <w:pPr>
      <w:spacing w:line="320" w:lineRule="exact"/>
    </w:pPr>
    <w:rPr>
      <w:rFonts w:ascii="Garamond" w:hAnsi="Garamond"/>
    </w:rPr>
  </w:style>
  <w:style w:type="paragraph" w:customStyle="1" w:styleId="FigureTitle">
    <w:name w:val="Figure Title"/>
    <w:basedOn w:val="BodyTextIndent"/>
    <w:pPr>
      <w:jc w:val="center"/>
    </w:pPr>
    <w:rPr>
      <w:b/>
      <w:sz w:val="20"/>
    </w:rPr>
  </w:style>
  <w:style w:type="paragraph" w:styleId="Footer">
    <w:name w:val="footer"/>
    <w:basedOn w:val="Normal"/>
    <w:pPr>
      <w:widowControl w:val="0"/>
      <w:tabs>
        <w:tab w:val="center" w:pos="4680"/>
        <w:tab w:val="right" w:pos="9360"/>
      </w:tabs>
    </w:pPr>
    <w:rPr>
      <w:rFonts w:ascii="CG Omega" w:hAnsi="CG Omega"/>
      <w:b/>
      <w:spacing w:val="2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G Omega" w:hAnsi="CG Omega"/>
      <w:b/>
      <w:smallCaps/>
      <w:spacing w:val="160"/>
      <w:sz w:val="28"/>
    </w:rPr>
  </w:style>
  <w:style w:type="character" w:styleId="Hyperlink">
    <w:name w:val="Hyperlink"/>
    <w:rPr>
      <w:color w:val="0000FF"/>
      <w:u w:val="single"/>
    </w:rPr>
  </w:style>
  <w:style w:type="character" w:customStyle="1" w:styleId="FillintheBlank">
    <w:name w:val="Fill in the Blank"/>
    <w:rPr>
      <w:rFonts w:ascii="Times New Roman" w:hAnsi="Times New Roman"/>
      <w:color w:val="FF00FF"/>
      <w:sz w:val="24"/>
    </w:rPr>
  </w:style>
  <w:style w:type="paragraph" w:customStyle="1" w:styleId="NoteSymbol">
    <w:name w:val="Note Symbol"/>
    <w:basedOn w:val="Normal"/>
    <w:rPr>
      <w:sz w:val="40"/>
    </w:rPr>
  </w:style>
  <w:style w:type="paragraph" w:styleId="TOC1">
    <w:name w:val="toc 1"/>
    <w:basedOn w:val="Normal"/>
    <w:next w:val="Normal"/>
    <w:autoRedefine/>
    <w:semiHidden/>
    <w:pPr>
      <w:tabs>
        <w:tab w:val="right" w:pos="9350"/>
      </w:tabs>
      <w:spacing w:before="120" w:after="120" w:line="360" w:lineRule="auto"/>
      <w:ind w:left="4320"/>
    </w:pPr>
    <w:rPr>
      <w:rFonts w:ascii="CG Omega" w:hAnsi="CG Omega"/>
      <w:b/>
      <w:smallCaps/>
      <w:noProof/>
      <w:color w:val="000000"/>
      <w:sz w:val="28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ascii="Tahoma" w:hAnsi="Tahoma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littlebullet">
    <w:name w:val="littlebullet"/>
    <w:basedOn w:val="Dashes"/>
    <w:pPr>
      <w:numPr>
        <w:numId w:val="8"/>
      </w:numPr>
      <w:spacing w:before="60" w:line="240" w:lineRule="auto"/>
    </w:pPr>
    <w:rPr>
      <w:snapToGrid w:val="0"/>
    </w:rPr>
  </w:style>
  <w:style w:type="paragraph" w:customStyle="1" w:styleId="regular">
    <w:name w:val="regular"/>
    <w:basedOn w:val="Normal"/>
    <w:rsid w:val="00B648F8"/>
    <w:pPr>
      <w:overflowPunct w:val="0"/>
      <w:autoSpaceDE w:val="0"/>
      <w:autoSpaceDN w:val="0"/>
      <w:adjustRightInd w:val="0"/>
      <w:ind w:right="468"/>
      <w:jc w:val="both"/>
      <w:textAlignment w:val="baseline"/>
    </w:pPr>
    <w:rPr>
      <w:sz w:val="20"/>
    </w:rPr>
  </w:style>
  <w:style w:type="paragraph" w:styleId="BalloonText">
    <w:name w:val="Balloon Text"/>
    <w:basedOn w:val="Normal"/>
    <w:link w:val="BalloonTextChar"/>
    <w:rsid w:val="00F42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2750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B75D9E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770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ibm.com" TargetMode="External" /><Relationship Id="rId11" Type="http://schemas.openxmlformats.org/officeDocument/2006/relationships/hyperlink" Target="http://www.sigmaaldrich.com/" TargetMode="External" /><Relationship Id="rId12" Type="http://schemas.openxmlformats.org/officeDocument/2006/relationships/hyperlink" Target="http://www.dell.com/" TargetMode="External" /><Relationship Id="rId13" Type="http://schemas.openxmlformats.org/officeDocument/2006/relationships/hyperlink" Target="https://www.fanniemae.com/" TargetMode="External" /><Relationship Id="rId14" Type="http://schemas.openxmlformats.org/officeDocument/2006/relationships/hyperlink" Target="https://www.td.com/" TargetMode="External" /><Relationship Id="rId15" Type="http://schemas.openxmlformats.org/officeDocument/2006/relationships/hyperlink" Target="https://www.att.com/" TargetMode="External" /><Relationship Id="rId16" Type="http://schemas.openxmlformats.org/officeDocument/2006/relationships/hyperlink" Target="https://eka1.com/" TargetMode="External" /><Relationship Id="rId17" Type="http://schemas.openxmlformats.org/officeDocument/2006/relationships/image" Target="https://rdxfootmark.naukri.com/v2/track/openCv?trackingInfo=937d0824900b6de2e542b1c6d97fd10a134f530e18705c4458440321091b5b581a0d190612475e541b4d58515c424154181c084b281e0103030611415b5c0955580f1b425c4c01090340281e0103120614465b58014d584b50535a4f162e024b4340010143071944095400551b135b105516155c5c00031c120842501442095b5d5518120a10031753444f4a081e0103030618485b5a01534c1a0f034e6&amp;docType=docx" TargetMode="External" /><Relationship Id="rId18" Type="http://schemas.openxmlformats.org/officeDocument/2006/relationships/header" Target="header1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s://www.siriusxm.com/" TargetMode="External" /><Relationship Id="rId7" Type="http://schemas.openxmlformats.org/officeDocument/2006/relationships/hyperlink" Target="https://www.westuc.com/en-us/digital-media-services/webcast-pro" TargetMode="External" /><Relationship Id="rId8" Type="http://schemas.openxmlformats.org/officeDocument/2006/relationships/hyperlink" Target="https://www.utc.com" TargetMode="External" /><Relationship Id="rId9" Type="http://schemas.openxmlformats.org/officeDocument/2006/relationships/hyperlink" Target="https://cortix.ai" TargetMode="Externa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TEMP\new%20resume%20template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4884-C239-4345-B4A7-D989068E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resume template</Template>
  <TotalTime>1</TotalTime>
  <Pages>3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LASTNAME</vt:lpstr>
    </vt:vector>
  </TitlesOfParts>
  <Company>ECWerks, Inc.</Company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LASTNAME</dc:title>
  <dc:creator>sbecotte</dc:creator>
  <cp:lastModifiedBy>Indrjeet kumar</cp:lastModifiedBy>
  <cp:revision>2</cp:revision>
  <cp:lastPrinted>2011-05-16T13:31:00Z</cp:lastPrinted>
  <dcterms:created xsi:type="dcterms:W3CDTF">2023-04-17T10:23:00Z</dcterms:created>
  <dcterms:modified xsi:type="dcterms:W3CDTF">2023-04-17T10:23:00Z</dcterms:modified>
</cp:coreProperties>
</file>